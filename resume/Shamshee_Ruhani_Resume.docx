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472F9" w14:textId="20BA6BE2" w:rsidR="00801B0F" w:rsidRPr="0046719A" w:rsidRDefault="00801B0F" w:rsidP="00801B0F">
      <w:pPr>
        <w:tabs>
          <w:tab w:val="center" w:pos="4513"/>
          <w:tab w:val="left" w:pos="6890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Montserrat" w:eastAsia="Times New Roman" w:hAnsi="Montserrat" w:cs="Times New Roman"/>
          <w:b/>
          <w:bCs/>
          <w:smallCaps/>
          <w:color w:val="000000"/>
          <w:sz w:val="32"/>
          <w:szCs w:val="32"/>
          <w:lang w:eastAsia="en-IN"/>
        </w:rPr>
        <w:t xml:space="preserve">                                  SHAMSHEE</w:t>
      </w:r>
      <w:r w:rsidRPr="0046719A">
        <w:rPr>
          <w:rFonts w:ascii="Montserrat" w:eastAsia="Times New Roman" w:hAnsi="Montserrat" w:cs="Times New Roman"/>
          <w:b/>
          <w:bCs/>
          <w:smallCaps/>
          <w:color w:val="000000"/>
          <w:sz w:val="32"/>
          <w:szCs w:val="32"/>
          <w:lang w:eastAsia="en-IN"/>
        </w:rPr>
        <w:t xml:space="preserve"> </w:t>
      </w:r>
      <w:r>
        <w:rPr>
          <w:rFonts w:ascii="Montserrat" w:eastAsia="Times New Roman" w:hAnsi="Montserrat" w:cs="Times New Roman"/>
          <w:b/>
          <w:bCs/>
          <w:smallCaps/>
          <w:color w:val="000000"/>
          <w:sz w:val="32"/>
          <w:szCs w:val="32"/>
          <w:lang w:eastAsia="en-IN"/>
        </w:rPr>
        <w:t>RUHANI</w:t>
      </w:r>
    </w:p>
    <w:p w14:paraId="67FEC5C5" w14:textId="01CE5839" w:rsidR="00AB0668" w:rsidRDefault="00801B0F" w:rsidP="00801B0F">
      <w:r>
        <w:t>Hyderabad</w:t>
      </w:r>
      <w:r w:rsidRPr="0046719A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• +</w:t>
      </w:r>
      <w:r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9</w:t>
      </w:r>
      <w:r w:rsidRPr="0046719A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1-</w:t>
      </w:r>
      <w:r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7000228773</w:t>
      </w:r>
      <w:r w:rsidRPr="0046719A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• </w:t>
      </w:r>
      <w:hyperlink r:id="rId11" w:history="1">
        <w:r w:rsidRPr="00F665BA">
          <w:rPr>
            <w:rStyle w:val="Hyperlink"/>
            <w:rFonts w:ascii="Montserrat" w:eastAsia="Times New Roman" w:hAnsi="Montserrat" w:cs="Times New Roman"/>
            <w:sz w:val="18"/>
            <w:szCs w:val="18"/>
            <w:lang w:eastAsia="en-IN"/>
          </w:rPr>
          <w:t>shamsheeruhani</w:t>
        </w:r>
        <w:r w:rsidRPr="0046719A">
          <w:rPr>
            <w:rStyle w:val="Hyperlink"/>
            <w:rFonts w:ascii="Montserrat" w:eastAsia="Times New Roman" w:hAnsi="Montserrat" w:cs="Times New Roman"/>
            <w:sz w:val="18"/>
            <w:szCs w:val="18"/>
            <w:lang w:eastAsia="en-IN"/>
          </w:rPr>
          <w:t>@</w:t>
        </w:r>
        <w:r w:rsidRPr="00F665BA">
          <w:rPr>
            <w:rStyle w:val="Hyperlink"/>
            <w:rFonts w:ascii="Montserrat" w:eastAsia="Times New Roman" w:hAnsi="Montserrat" w:cs="Times New Roman"/>
            <w:sz w:val="18"/>
            <w:szCs w:val="18"/>
            <w:lang w:eastAsia="en-IN"/>
          </w:rPr>
          <w:t>gmail</w:t>
        </w:r>
        <w:r w:rsidRPr="0046719A">
          <w:rPr>
            <w:rStyle w:val="Hyperlink"/>
            <w:rFonts w:ascii="Montserrat" w:eastAsia="Times New Roman" w:hAnsi="Montserrat" w:cs="Times New Roman"/>
            <w:sz w:val="18"/>
            <w:szCs w:val="18"/>
            <w:lang w:eastAsia="en-IN"/>
          </w:rPr>
          <w:t>.com</w:t>
        </w:r>
      </w:hyperlink>
      <w:r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. </w:t>
      </w:r>
      <w:hyperlink r:id="rId12" w:history="1">
        <w:r w:rsidRPr="00E74F2F">
          <w:rPr>
            <w:rStyle w:val="Hyperlink"/>
            <w:rFonts w:ascii="Montserrat" w:eastAsia="Times New Roman" w:hAnsi="Montserrat" w:cs="Times New Roman"/>
            <w:sz w:val="18"/>
            <w:szCs w:val="18"/>
            <w:lang w:eastAsia="en-IN"/>
          </w:rPr>
          <w:t>www.linkedin.com/in/shamshee</w:t>
        </w:r>
      </w:hyperlink>
    </w:p>
    <w:p w14:paraId="02A71E81" w14:textId="77777777" w:rsidR="00801B0F" w:rsidRPr="00801B0F" w:rsidRDefault="00801B0F" w:rsidP="00801B0F">
      <w:pPr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</w:pPr>
    </w:p>
    <w:p w14:paraId="33F614AC" w14:textId="77777777" w:rsidR="0027297A" w:rsidRPr="005D1961" w:rsidRDefault="00143E4E" w:rsidP="00616D0C">
      <w:pPr>
        <w:pStyle w:val="Heading1"/>
        <w:ind w:left="0"/>
        <w:jc w:val="both"/>
        <w:rPr>
          <w:rFonts w:ascii="Open Sans" w:hAnsi="Open Sans" w:cs="Open Sans"/>
          <w:sz w:val="21"/>
          <w:szCs w:val="21"/>
          <w:u w:val="none"/>
        </w:rPr>
      </w:pPr>
      <w:r w:rsidRPr="005D1961">
        <w:rPr>
          <w:rFonts w:ascii="Open Sans" w:hAnsi="Open Sans" w:cs="Open Sans"/>
          <w:sz w:val="21"/>
          <w:szCs w:val="21"/>
          <w:u w:val="none"/>
        </w:rPr>
        <w:t>SUMMARY:</w:t>
      </w:r>
    </w:p>
    <w:p w14:paraId="0D16C21A" w14:textId="1F5F25C2" w:rsidR="0094588E" w:rsidRDefault="0094588E" w:rsidP="00775901">
      <w:pPr>
        <w:pStyle w:val="NoSpacing"/>
        <w:widowControl/>
        <w:numPr>
          <w:ilvl w:val="0"/>
          <w:numId w:val="15"/>
        </w:numPr>
        <w:autoSpaceDE/>
        <w:autoSpaceDN/>
        <w:jc w:val="both"/>
        <w:rPr>
          <w:rFonts w:ascii="Open Sans" w:hAnsi="Open Sans" w:cs="Open Sans"/>
          <w:sz w:val="21"/>
          <w:szCs w:val="21"/>
        </w:rPr>
      </w:pPr>
      <w:r w:rsidRPr="0094588E">
        <w:rPr>
          <w:rFonts w:ascii="Open Sans" w:hAnsi="Open Sans" w:cs="Open Sans"/>
          <w:sz w:val="21"/>
          <w:szCs w:val="21"/>
        </w:rPr>
        <w:t>A  skilled Java Developer with over 5 years of experience in building scalable, cloud-native applications</w:t>
      </w:r>
      <w:r>
        <w:rPr>
          <w:rFonts w:ascii="Open Sans" w:hAnsi="Open Sans" w:cs="Open Sans"/>
          <w:sz w:val="21"/>
          <w:szCs w:val="21"/>
        </w:rPr>
        <w:t>.</w:t>
      </w:r>
    </w:p>
    <w:p w14:paraId="37A387A2" w14:textId="77777777" w:rsidR="0094588E" w:rsidRDefault="0094588E" w:rsidP="00775901">
      <w:pPr>
        <w:pStyle w:val="NoSpacing"/>
        <w:widowControl/>
        <w:numPr>
          <w:ilvl w:val="0"/>
          <w:numId w:val="15"/>
        </w:numPr>
        <w:autoSpaceDE/>
        <w:autoSpaceDN/>
        <w:jc w:val="both"/>
        <w:rPr>
          <w:rFonts w:ascii="Open Sans" w:hAnsi="Open Sans" w:cs="Open Sans"/>
          <w:sz w:val="21"/>
          <w:szCs w:val="21"/>
        </w:rPr>
      </w:pPr>
      <w:r w:rsidRPr="0094588E">
        <w:rPr>
          <w:rFonts w:ascii="Open Sans" w:hAnsi="Open Sans" w:cs="Open Sans"/>
          <w:sz w:val="21"/>
          <w:szCs w:val="21"/>
        </w:rPr>
        <w:t>Proficient in Java, Spring Boot, and AWS, with a strong background in microservices architecture and API development</w:t>
      </w:r>
      <w:r>
        <w:rPr>
          <w:rFonts w:ascii="Open Sans" w:hAnsi="Open Sans" w:cs="Open Sans"/>
          <w:sz w:val="21"/>
          <w:szCs w:val="21"/>
        </w:rPr>
        <w:t>.</w:t>
      </w:r>
    </w:p>
    <w:p w14:paraId="1C5483E8" w14:textId="77777777" w:rsidR="0094588E" w:rsidRDefault="0094588E" w:rsidP="00775901">
      <w:pPr>
        <w:pStyle w:val="NoSpacing"/>
        <w:widowControl/>
        <w:numPr>
          <w:ilvl w:val="0"/>
          <w:numId w:val="15"/>
        </w:numPr>
        <w:autoSpaceDE/>
        <w:autoSpaceDN/>
        <w:jc w:val="both"/>
        <w:rPr>
          <w:rFonts w:ascii="Open Sans" w:hAnsi="Open Sans" w:cs="Open Sans"/>
          <w:sz w:val="21"/>
          <w:szCs w:val="21"/>
        </w:rPr>
      </w:pPr>
      <w:r w:rsidRPr="0094588E">
        <w:rPr>
          <w:rFonts w:ascii="Open Sans" w:hAnsi="Open Sans" w:cs="Open Sans"/>
          <w:sz w:val="21"/>
          <w:szCs w:val="21"/>
        </w:rPr>
        <w:t>Expertise includes optimizing application performance, integrating third-party APIs, and collaborating effectively with cross-functional teams to deliver business-driven solutions</w:t>
      </w:r>
      <w:r>
        <w:rPr>
          <w:rFonts w:ascii="Open Sans" w:hAnsi="Open Sans" w:cs="Open Sans"/>
          <w:sz w:val="21"/>
          <w:szCs w:val="21"/>
        </w:rPr>
        <w:t>.</w:t>
      </w:r>
    </w:p>
    <w:p w14:paraId="6B5709C7" w14:textId="77777777" w:rsidR="0094588E" w:rsidRDefault="0094588E" w:rsidP="00775901">
      <w:pPr>
        <w:pStyle w:val="NoSpacing"/>
        <w:widowControl/>
        <w:numPr>
          <w:ilvl w:val="0"/>
          <w:numId w:val="15"/>
        </w:numPr>
        <w:autoSpaceDE/>
        <w:autoSpaceDN/>
        <w:jc w:val="both"/>
        <w:rPr>
          <w:rFonts w:ascii="Open Sans" w:hAnsi="Open Sans" w:cs="Open Sans"/>
          <w:sz w:val="21"/>
          <w:szCs w:val="21"/>
        </w:rPr>
      </w:pPr>
      <w:r w:rsidRPr="0094588E">
        <w:rPr>
          <w:rFonts w:ascii="Open Sans" w:hAnsi="Open Sans" w:cs="Open Sans"/>
          <w:sz w:val="21"/>
          <w:szCs w:val="21"/>
        </w:rPr>
        <w:t>Adept at tackling complex technical challenges, ensuring high availability, and contributing to seamless system integration to meet evolving business requirements</w:t>
      </w:r>
      <w:r>
        <w:rPr>
          <w:rFonts w:ascii="Open Sans" w:hAnsi="Open Sans" w:cs="Open Sans"/>
          <w:sz w:val="21"/>
          <w:szCs w:val="21"/>
        </w:rPr>
        <w:t>.</w:t>
      </w:r>
    </w:p>
    <w:p w14:paraId="18E03B39" w14:textId="71552AC7" w:rsidR="0094588E" w:rsidRDefault="0094588E" w:rsidP="00775901">
      <w:pPr>
        <w:pStyle w:val="NoSpacing"/>
        <w:widowControl/>
        <w:numPr>
          <w:ilvl w:val="0"/>
          <w:numId w:val="15"/>
        </w:numPr>
        <w:autoSpaceDE/>
        <w:autoSpaceDN/>
        <w:jc w:val="both"/>
        <w:rPr>
          <w:rFonts w:ascii="Open Sans" w:hAnsi="Open Sans" w:cs="Open Sans"/>
          <w:sz w:val="21"/>
          <w:szCs w:val="21"/>
        </w:rPr>
      </w:pPr>
      <w:r w:rsidRPr="0094588E">
        <w:rPr>
          <w:rFonts w:ascii="Open Sans" w:hAnsi="Open Sans" w:cs="Open Sans"/>
          <w:sz w:val="21"/>
          <w:szCs w:val="21"/>
        </w:rPr>
        <w:t>Known for a results-driven approach and ability to enhance system efficiency while ensuring robust functionality.</w:t>
      </w:r>
    </w:p>
    <w:p w14:paraId="2BF9E4E3" w14:textId="77777777" w:rsidR="00DD3130" w:rsidRDefault="00DD3130" w:rsidP="00DD3130">
      <w:pPr>
        <w:pStyle w:val="NoSpacing"/>
        <w:widowControl/>
        <w:numPr>
          <w:ilvl w:val="0"/>
          <w:numId w:val="15"/>
        </w:numPr>
        <w:autoSpaceDE/>
        <w:jc w:val="both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Prompt in delivering efficient and quality code to clients.</w:t>
      </w:r>
    </w:p>
    <w:p w14:paraId="5E9D8E91" w14:textId="778D90CB" w:rsidR="00DD3130" w:rsidRDefault="00DD3130" w:rsidP="00DD3130">
      <w:pPr>
        <w:pStyle w:val="NoSpacing"/>
        <w:widowControl/>
        <w:numPr>
          <w:ilvl w:val="0"/>
          <w:numId w:val="15"/>
        </w:numPr>
        <w:autoSpaceDE/>
        <w:jc w:val="both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Experience in working with high-performance development teams using Agile/Scrum methodologies.</w:t>
      </w:r>
    </w:p>
    <w:p w14:paraId="59BF5712" w14:textId="4AD597A5" w:rsidR="00DD3130" w:rsidRDefault="00DD3130" w:rsidP="00DD3130">
      <w:pPr>
        <w:pStyle w:val="NoSpacing"/>
        <w:widowControl/>
        <w:numPr>
          <w:ilvl w:val="0"/>
          <w:numId w:val="15"/>
        </w:numPr>
        <w:autoSpaceDE/>
        <w:jc w:val="both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Gained experience in various Domains including Insurance, Hotel management, automobiles and Healthcare.</w:t>
      </w:r>
    </w:p>
    <w:p w14:paraId="0CCD0D1F" w14:textId="292749BA" w:rsidR="00DD3130" w:rsidRPr="00DD3130" w:rsidRDefault="00DD3130" w:rsidP="00350DE7">
      <w:pPr>
        <w:pStyle w:val="NoSpacing"/>
        <w:widowControl/>
        <w:numPr>
          <w:ilvl w:val="0"/>
          <w:numId w:val="15"/>
        </w:numPr>
        <w:autoSpaceDE/>
        <w:autoSpaceDN/>
        <w:jc w:val="both"/>
        <w:rPr>
          <w:rFonts w:ascii="Open Sans" w:hAnsi="Open Sans" w:cs="Open Sans"/>
          <w:sz w:val="21"/>
          <w:szCs w:val="21"/>
        </w:rPr>
      </w:pPr>
      <w:r w:rsidRPr="00DD3130">
        <w:rPr>
          <w:rFonts w:ascii="Open Sans" w:hAnsi="Open Sans" w:cs="Open Sans"/>
          <w:sz w:val="21"/>
          <w:szCs w:val="21"/>
        </w:rPr>
        <w:t>Experienced Software Engineer with expertise in designing and developing RESTful Microservices using Spring Boot, Spring Data, Mockito and Junit</w:t>
      </w:r>
      <w:r>
        <w:rPr>
          <w:rFonts w:ascii="Open Sans" w:hAnsi="Open Sans" w:cs="Open Sans"/>
          <w:sz w:val="21"/>
          <w:szCs w:val="21"/>
        </w:rPr>
        <w:t xml:space="preserve">. </w:t>
      </w:r>
    </w:p>
    <w:p w14:paraId="3D8C1C9F" w14:textId="7EB72119" w:rsidR="00DD3130" w:rsidRDefault="00DD3130" w:rsidP="00775901">
      <w:pPr>
        <w:pStyle w:val="NoSpacing"/>
        <w:widowControl/>
        <w:numPr>
          <w:ilvl w:val="0"/>
          <w:numId w:val="15"/>
        </w:numPr>
        <w:autoSpaceDE/>
        <w:autoSpaceDN/>
        <w:jc w:val="both"/>
        <w:rPr>
          <w:rFonts w:ascii="Open Sans" w:hAnsi="Open Sans" w:cs="Open Sans"/>
          <w:sz w:val="21"/>
          <w:szCs w:val="21"/>
        </w:rPr>
      </w:pPr>
      <w:r w:rsidRPr="00DD3130">
        <w:rPr>
          <w:rFonts w:ascii="Open Sans" w:hAnsi="Open Sans" w:cs="Open Sans"/>
          <w:sz w:val="21"/>
          <w:szCs w:val="21"/>
        </w:rPr>
        <w:t>Experienced in implementing authentication and authorization functionality using JWT tokens.</w:t>
      </w:r>
    </w:p>
    <w:p w14:paraId="39EFADD3" w14:textId="61B93783" w:rsidR="00DD3130" w:rsidRDefault="00DD3130" w:rsidP="00775901">
      <w:pPr>
        <w:pStyle w:val="NoSpacing"/>
        <w:widowControl/>
        <w:numPr>
          <w:ilvl w:val="0"/>
          <w:numId w:val="15"/>
        </w:numPr>
        <w:autoSpaceDE/>
        <w:autoSpaceDN/>
        <w:jc w:val="both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Highly skilled in Java Development, with a deep understanding of object-oriented analysis and design principles.</w:t>
      </w:r>
    </w:p>
    <w:p w14:paraId="4CC54282" w14:textId="08740630" w:rsidR="00DD3130" w:rsidRDefault="00DD3130" w:rsidP="00775901">
      <w:pPr>
        <w:pStyle w:val="NoSpacing"/>
        <w:widowControl/>
        <w:numPr>
          <w:ilvl w:val="0"/>
          <w:numId w:val="15"/>
        </w:numPr>
        <w:autoSpaceDE/>
        <w:autoSpaceDN/>
        <w:jc w:val="both"/>
        <w:rPr>
          <w:rFonts w:ascii="Open Sans" w:hAnsi="Open Sans" w:cs="Open Sans"/>
          <w:sz w:val="21"/>
          <w:szCs w:val="21"/>
        </w:rPr>
      </w:pPr>
      <w:r w:rsidRPr="00DD3130">
        <w:rPr>
          <w:rFonts w:ascii="Open Sans" w:hAnsi="Open Sans" w:cs="Open Sans"/>
          <w:sz w:val="21"/>
          <w:szCs w:val="21"/>
        </w:rPr>
        <w:t>Hands-on experience with version control systems such as Git, Tortoise</w:t>
      </w:r>
      <w:r>
        <w:rPr>
          <w:rFonts w:ascii="Open Sans" w:hAnsi="Open Sans" w:cs="Open Sans"/>
          <w:sz w:val="21"/>
          <w:szCs w:val="21"/>
        </w:rPr>
        <w:t xml:space="preserve"> </w:t>
      </w:r>
      <w:r w:rsidRPr="00DD3130">
        <w:rPr>
          <w:rFonts w:ascii="Open Sans" w:hAnsi="Open Sans" w:cs="Open Sans"/>
          <w:sz w:val="21"/>
          <w:szCs w:val="21"/>
        </w:rPr>
        <w:t>Git, Bitbucket,</w:t>
      </w:r>
      <w:r w:rsidR="003138F4">
        <w:rPr>
          <w:rFonts w:ascii="Open Sans" w:hAnsi="Open Sans" w:cs="Open Sans"/>
          <w:sz w:val="21"/>
          <w:szCs w:val="21"/>
        </w:rPr>
        <w:t xml:space="preserve"> C</w:t>
      </w:r>
      <w:r w:rsidR="000D4800">
        <w:rPr>
          <w:rFonts w:ascii="Open Sans" w:hAnsi="Open Sans" w:cs="Open Sans"/>
          <w:sz w:val="21"/>
          <w:szCs w:val="21"/>
        </w:rPr>
        <w:t>ICD pipeline,</w:t>
      </w:r>
      <w:r w:rsidRPr="00DD3130">
        <w:rPr>
          <w:rFonts w:ascii="Open Sans" w:hAnsi="Open Sans" w:cs="Open Sans"/>
          <w:sz w:val="21"/>
          <w:szCs w:val="21"/>
        </w:rPr>
        <w:t xml:space="preserve"> and GitHub.</w:t>
      </w:r>
    </w:p>
    <w:p w14:paraId="070DA3FB" w14:textId="73E4BE23" w:rsidR="00DD3130" w:rsidRPr="0094588E" w:rsidRDefault="00DD3130" w:rsidP="00775901">
      <w:pPr>
        <w:pStyle w:val="NoSpacing"/>
        <w:widowControl/>
        <w:numPr>
          <w:ilvl w:val="0"/>
          <w:numId w:val="15"/>
        </w:numPr>
        <w:autoSpaceDE/>
        <w:autoSpaceDN/>
        <w:jc w:val="both"/>
        <w:rPr>
          <w:rFonts w:ascii="Open Sans" w:hAnsi="Open Sans" w:cs="Open Sans"/>
          <w:sz w:val="21"/>
          <w:szCs w:val="21"/>
        </w:rPr>
      </w:pPr>
      <w:r w:rsidRPr="00DD3130">
        <w:rPr>
          <w:rFonts w:ascii="Open Sans" w:hAnsi="Open Sans" w:cs="Open Sans"/>
          <w:sz w:val="21"/>
          <w:szCs w:val="21"/>
        </w:rPr>
        <w:t>Skilled in facilitating knowledge transfer and conducting code reviews, fostering a collaborative and innovative team culture</w:t>
      </w:r>
      <w:r>
        <w:rPr>
          <w:rFonts w:ascii="Open Sans" w:hAnsi="Open Sans" w:cs="Open Sans"/>
          <w:sz w:val="21"/>
          <w:szCs w:val="21"/>
        </w:rPr>
        <w:t>.</w:t>
      </w:r>
    </w:p>
    <w:p w14:paraId="6D0791B9" w14:textId="77777777" w:rsidR="00AB3DC1" w:rsidRPr="005D1961" w:rsidRDefault="00AB3DC1" w:rsidP="00555ABB">
      <w:pPr>
        <w:pStyle w:val="NoSpacing"/>
        <w:jc w:val="both"/>
        <w:rPr>
          <w:rFonts w:ascii="Open Sans" w:hAnsi="Open Sans" w:cs="Open Sans"/>
          <w:sz w:val="21"/>
          <w:szCs w:val="21"/>
        </w:rPr>
      </w:pPr>
    </w:p>
    <w:p w14:paraId="566E46CA" w14:textId="77777777" w:rsidR="0027297A" w:rsidRPr="005D1961" w:rsidRDefault="0027297A" w:rsidP="00616D0C">
      <w:pPr>
        <w:pStyle w:val="BodyText"/>
        <w:ind w:left="0"/>
        <w:jc w:val="both"/>
        <w:rPr>
          <w:rFonts w:ascii="Open Sans" w:hAnsi="Open Sans" w:cs="Open Sans"/>
          <w:sz w:val="21"/>
          <w:szCs w:val="21"/>
        </w:rPr>
      </w:pPr>
    </w:p>
    <w:p w14:paraId="5F9E9277" w14:textId="77777777" w:rsidR="0027297A" w:rsidRPr="005D1961" w:rsidRDefault="00143E4E" w:rsidP="00616D0C">
      <w:pPr>
        <w:pStyle w:val="Heading1"/>
        <w:ind w:left="0"/>
        <w:jc w:val="both"/>
        <w:rPr>
          <w:rFonts w:ascii="Open Sans" w:hAnsi="Open Sans" w:cs="Open Sans"/>
          <w:sz w:val="21"/>
          <w:szCs w:val="21"/>
          <w:u w:val="none"/>
        </w:rPr>
      </w:pPr>
      <w:r w:rsidRPr="005D1961">
        <w:rPr>
          <w:rFonts w:ascii="Open Sans" w:hAnsi="Open Sans" w:cs="Open Sans"/>
          <w:sz w:val="21"/>
          <w:szCs w:val="21"/>
          <w:u w:val="none"/>
        </w:rPr>
        <w:t>SKILLS:</w:t>
      </w:r>
    </w:p>
    <w:p w14:paraId="24F4EBBF" w14:textId="5AFDF303" w:rsidR="00BC1D6C" w:rsidRDefault="00BC1D6C" w:rsidP="00BC1D6C">
      <w:pPr>
        <w:pStyle w:val="NoSpacing"/>
        <w:numPr>
          <w:ilvl w:val="0"/>
          <w:numId w:val="16"/>
        </w:numPr>
        <w:jc w:val="both"/>
        <w:rPr>
          <w:rStyle w:val="apple-style-span"/>
          <w:rFonts w:ascii="Open Sans" w:hAnsi="Open Sans" w:cs="Open Sans"/>
          <w:color w:val="000000"/>
          <w:sz w:val="21"/>
          <w:szCs w:val="21"/>
        </w:rPr>
      </w:pPr>
      <w:r w:rsidRPr="00BC1D6C">
        <w:rPr>
          <w:rStyle w:val="apple-style-span"/>
          <w:rFonts w:ascii="Open Sans" w:hAnsi="Open Sans" w:cs="Open Sans"/>
          <w:color w:val="000000"/>
          <w:sz w:val="21"/>
          <w:szCs w:val="21"/>
        </w:rPr>
        <w:t>Apache Kafka, Micronaut</w:t>
      </w:r>
      <w:r w:rsidR="00DD3130">
        <w:rPr>
          <w:rStyle w:val="apple-style-span"/>
          <w:rFonts w:ascii="Open Sans" w:hAnsi="Open Sans" w:cs="Open Sans"/>
          <w:color w:val="000000"/>
          <w:sz w:val="21"/>
          <w:szCs w:val="21"/>
        </w:rPr>
        <w:t>,</w:t>
      </w:r>
    </w:p>
    <w:p w14:paraId="32DDD0EE" w14:textId="365B126A" w:rsidR="000F335A" w:rsidRDefault="000F335A" w:rsidP="00BC1D6C">
      <w:pPr>
        <w:pStyle w:val="NoSpacing"/>
        <w:numPr>
          <w:ilvl w:val="0"/>
          <w:numId w:val="16"/>
        </w:numPr>
        <w:jc w:val="both"/>
        <w:rPr>
          <w:rStyle w:val="apple-style-span"/>
          <w:rFonts w:ascii="Open Sans" w:hAnsi="Open Sans" w:cs="Open Sans"/>
          <w:color w:val="000000"/>
          <w:sz w:val="21"/>
          <w:szCs w:val="21"/>
        </w:rPr>
      </w:pPr>
      <w:r>
        <w:rPr>
          <w:rStyle w:val="apple-style-span"/>
          <w:rFonts w:ascii="Open Sans" w:hAnsi="Open Sans" w:cs="Open Sans"/>
          <w:color w:val="000000"/>
          <w:sz w:val="21"/>
          <w:szCs w:val="21"/>
        </w:rPr>
        <w:t>Java 8, Java1</w:t>
      </w:r>
      <w:r w:rsidR="00465C16">
        <w:rPr>
          <w:rStyle w:val="apple-style-span"/>
          <w:rFonts w:ascii="Open Sans" w:hAnsi="Open Sans" w:cs="Open Sans"/>
          <w:color w:val="000000"/>
          <w:sz w:val="21"/>
          <w:szCs w:val="21"/>
        </w:rPr>
        <w:t>1</w:t>
      </w:r>
      <w:r>
        <w:rPr>
          <w:rStyle w:val="apple-style-span"/>
          <w:rFonts w:ascii="Open Sans" w:hAnsi="Open Sans" w:cs="Open Sans"/>
          <w:color w:val="000000"/>
          <w:sz w:val="21"/>
          <w:szCs w:val="21"/>
        </w:rPr>
        <w:t>, J2EE</w:t>
      </w:r>
    </w:p>
    <w:p w14:paraId="52D65091" w14:textId="7EAE4B18" w:rsidR="00BC1D6C" w:rsidRPr="00BC1D6C" w:rsidRDefault="00DD3130" w:rsidP="00BC1D6C">
      <w:pPr>
        <w:pStyle w:val="NoSpacing"/>
        <w:numPr>
          <w:ilvl w:val="0"/>
          <w:numId w:val="16"/>
        </w:numPr>
        <w:jc w:val="both"/>
        <w:rPr>
          <w:rStyle w:val="apple-style-span"/>
          <w:rFonts w:ascii="Open Sans" w:hAnsi="Open Sans" w:cs="Open Sans"/>
          <w:color w:val="000000"/>
          <w:sz w:val="21"/>
          <w:szCs w:val="21"/>
        </w:rPr>
      </w:pPr>
      <w:r>
        <w:rPr>
          <w:rStyle w:val="apple-style-span"/>
          <w:rFonts w:ascii="Open Sans" w:hAnsi="Open Sans" w:cs="Open Sans"/>
          <w:color w:val="000000"/>
          <w:sz w:val="21"/>
          <w:szCs w:val="21"/>
        </w:rPr>
        <w:t xml:space="preserve">Spring Boot, </w:t>
      </w:r>
      <w:r w:rsidR="00BC1D6C" w:rsidRPr="00BC1D6C">
        <w:rPr>
          <w:rStyle w:val="apple-style-span"/>
          <w:rFonts w:ascii="Open Sans" w:hAnsi="Open Sans" w:cs="Open Sans"/>
          <w:color w:val="000000"/>
          <w:sz w:val="21"/>
          <w:szCs w:val="21"/>
        </w:rPr>
        <w:t>Spring Data,</w:t>
      </w:r>
      <w:r>
        <w:rPr>
          <w:rStyle w:val="apple-style-span"/>
          <w:rFonts w:ascii="Open Sans" w:hAnsi="Open Sans" w:cs="Open Sans"/>
          <w:color w:val="000000"/>
          <w:sz w:val="21"/>
          <w:szCs w:val="21"/>
        </w:rPr>
        <w:t xml:space="preserve"> Spring security</w:t>
      </w:r>
    </w:p>
    <w:p w14:paraId="4F777D54" w14:textId="77777777" w:rsidR="00BC1D6C" w:rsidRDefault="00BC1D6C" w:rsidP="00FD67F5">
      <w:pPr>
        <w:pStyle w:val="NoSpacing"/>
        <w:numPr>
          <w:ilvl w:val="0"/>
          <w:numId w:val="16"/>
        </w:numPr>
        <w:jc w:val="both"/>
        <w:rPr>
          <w:rStyle w:val="apple-style-span"/>
          <w:rFonts w:ascii="Open Sans" w:hAnsi="Open Sans" w:cs="Open Sans"/>
          <w:color w:val="000000"/>
          <w:sz w:val="21"/>
          <w:szCs w:val="21"/>
        </w:rPr>
      </w:pPr>
      <w:r w:rsidRPr="00BC1D6C">
        <w:rPr>
          <w:rStyle w:val="apple-style-span"/>
          <w:rFonts w:ascii="Open Sans" w:hAnsi="Open Sans" w:cs="Open Sans"/>
          <w:color w:val="000000"/>
          <w:sz w:val="21"/>
          <w:szCs w:val="21"/>
        </w:rPr>
        <w:t>MySQL</w:t>
      </w:r>
      <w:r>
        <w:rPr>
          <w:rStyle w:val="apple-style-span"/>
          <w:rFonts w:ascii="Open Sans" w:hAnsi="Open Sans" w:cs="Open Sans"/>
          <w:color w:val="000000"/>
          <w:sz w:val="21"/>
          <w:szCs w:val="21"/>
        </w:rPr>
        <w:t xml:space="preserve">, </w:t>
      </w:r>
      <w:r w:rsidRPr="00BC1D6C">
        <w:rPr>
          <w:rStyle w:val="apple-style-span"/>
          <w:rFonts w:ascii="Open Sans" w:hAnsi="Open Sans" w:cs="Open Sans"/>
          <w:color w:val="000000"/>
          <w:sz w:val="21"/>
          <w:szCs w:val="21"/>
        </w:rPr>
        <w:t>PostgreSQL</w:t>
      </w:r>
      <w:r>
        <w:rPr>
          <w:rStyle w:val="apple-style-span"/>
          <w:rFonts w:ascii="Open Sans" w:hAnsi="Open Sans" w:cs="Open Sans"/>
          <w:color w:val="000000"/>
          <w:sz w:val="21"/>
          <w:szCs w:val="21"/>
        </w:rPr>
        <w:t xml:space="preserve">, </w:t>
      </w:r>
    </w:p>
    <w:p w14:paraId="52B5923E" w14:textId="3EF6F785" w:rsidR="00BC1D6C" w:rsidRDefault="00BC1D6C" w:rsidP="00FD67F5">
      <w:pPr>
        <w:pStyle w:val="NoSpacing"/>
        <w:numPr>
          <w:ilvl w:val="0"/>
          <w:numId w:val="16"/>
        </w:numPr>
        <w:jc w:val="both"/>
        <w:rPr>
          <w:rStyle w:val="apple-style-span"/>
          <w:rFonts w:ascii="Open Sans" w:hAnsi="Open Sans" w:cs="Open Sans"/>
          <w:color w:val="000000"/>
          <w:sz w:val="21"/>
          <w:szCs w:val="21"/>
        </w:rPr>
      </w:pPr>
      <w:r w:rsidRPr="00BC1D6C">
        <w:rPr>
          <w:rStyle w:val="apple-style-span"/>
          <w:rFonts w:ascii="Open Sans" w:hAnsi="Open Sans" w:cs="Open Sans"/>
          <w:color w:val="000000"/>
          <w:sz w:val="21"/>
          <w:szCs w:val="21"/>
        </w:rPr>
        <w:t>Cloud (EC2, S3, Lambda, Cognito, DynamoDB,</w:t>
      </w:r>
      <w:r>
        <w:rPr>
          <w:rStyle w:val="apple-style-span"/>
          <w:rFonts w:ascii="Open Sans" w:hAnsi="Open Sans" w:cs="Open Sans"/>
          <w:color w:val="000000"/>
          <w:sz w:val="21"/>
          <w:szCs w:val="21"/>
        </w:rPr>
        <w:t xml:space="preserve"> </w:t>
      </w:r>
      <w:r w:rsidRPr="00BC1D6C">
        <w:rPr>
          <w:rStyle w:val="apple-style-span"/>
          <w:rFonts w:ascii="Open Sans" w:hAnsi="Open Sans" w:cs="Open Sans"/>
          <w:color w:val="000000"/>
          <w:sz w:val="21"/>
          <w:szCs w:val="21"/>
        </w:rPr>
        <w:t xml:space="preserve">CloudWatch, API </w:t>
      </w:r>
      <w:r w:rsidR="000576AD" w:rsidRPr="00BC1D6C">
        <w:rPr>
          <w:rStyle w:val="apple-style-span"/>
          <w:rFonts w:ascii="Open Sans" w:hAnsi="Open Sans" w:cs="Open Sans"/>
          <w:color w:val="000000"/>
          <w:sz w:val="21"/>
          <w:szCs w:val="21"/>
        </w:rPr>
        <w:t>Gateway</w:t>
      </w:r>
      <w:r w:rsidR="000576AD">
        <w:rPr>
          <w:rStyle w:val="apple-style-span"/>
          <w:rFonts w:ascii="Open Sans" w:hAnsi="Open Sans" w:cs="Open Sans"/>
          <w:color w:val="000000"/>
          <w:sz w:val="21"/>
          <w:szCs w:val="21"/>
        </w:rPr>
        <w:t>s, SQS</w:t>
      </w:r>
      <w:r w:rsidRPr="00BC1D6C">
        <w:rPr>
          <w:rStyle w:val="apple-style-span"/>
          <w:rFonts w:ascii="Open Sans" w:hAnsi="Open Sans" w:cs="Open Sans"/>
          <w:color w:val="000000"/>
          <w:sz w:val="21"/>
          <w:szCs w:val="21"/>
        </w:rPr>
        <w:t>)</w:t>
      </w:r>
    </w:p>
    <w:p w14:paraId="01E76569" w14:textId="66808194" w:rsidR="00BC1D6C" w:rsidRDefault="00BC1D6C" w:rsidP="00FD67F5">
      <w:pPr>
        <w:pStyle w:val="NoSpacing"/>
        <w:numPr>
          <w:ilvl w:val="0"/>
          <w:numId w:val="16"/>
        </w:numPr>
        <w:jc w:val="both"/>
        <w:rPr>
          <w:rStyle w:val="apple-style-span"/>
          <w:rFonts w:ascii="Open Sans" w:hAnsi="Open Sans" w:cs="Open Sans"/>
          <w:color w:val="000000"/>
          <w:sz w:val="21"/>
          <w:szCs w:val="21"/>
        </w:rPr>
      </w:pPr>
      <w:r w:rsidRPr="00BC1D6C">
        <w:rPr>
          <w:rStyle w:val="apple-style-span"/>
          <w:rFonts w:ascii="Open Sans" w:hAnsi="Open Sans" w:cs="Open Sans"/>
          <w:color w:val="000000"/>
          <w:sz w:val="21"/>
          <w:szCs w:val="21"/>
        </w:rPr>
        <w:t xml:space="preserve">HTML, </w:t>
      </w:r>
      <w:r w:rsidR="000F335A">
        <w:rPr>
          <w:rStyle w:val="apple-style-span"/>
          <w:rFonts w:ascii="Open Sans" w:hAnsi="Open Sans" w:cs="Open Sans"/>
          <w:color w:val="000000"/>
          <w:sz w:val="21"/>
          <w:szCs w:val="21"/>
        </w:rPr>
        <w:t>CSS, Node.js</w:t>
      </w:r>
    </w:p>
    <w:p w14:paraId="0FDCE103" w14:textId="7BADF566" w:rsidR="00BC1D6C" w:rsidRPr="00BC1D6C" w:rsidRDefault="00BC1D6C" w:rsidP="00FD67F5">
      <w:pPr>
        <w:pStyle w:val="NoSpacing"/>
        <w:numPr>
          <w:ilvl w:val="0"/>
          <w:numId w:val="16"/>
        </w:numPr>
        <w:jc w:val="both"/>
        <w:rPr>
          <w:rStyle w:val="apple-style-span"/>
          <w:rFonts w:ascii="Open Sans" w:hAnsi="Open Sans" w:cs="Open Sans"/>
          <w:color w:val="000000"/>
          <w:sz w:val="21"/>
          <w:szCs w:val="21"/>
        </w:rPr>
      </w:pPr>
      <w:r w:rsidRPr="00BC1D6C">
        <w:rPr>
          <w:rStyle w:val="apple-style-span"/>
          <w:rFonts w:ascii="Open Sans" w:hAnsi="Open Sans" w:cs="Open Sans"/>
          <w:color w:val="000000"/>
          <w:sz w:val="21"/>
          <w:szCs w:val="21"/>
        </w:rPr>
        <w:t xml:space="preserve">REST APIs, </w:t>
      </w:r>
      <w:r w:rsidR="000F335A">
        <w:rPr>
          <w:rStyle w:val="apple-style-span"/>
          <w:rFonts w:ascii="Open Sans" w:hAnsi="Open Sans" w:cs="Open Sans"/>
          <w:color w:val="000000"/>
          <w:sz w:val="21"/>
          <w:szCs w:val="21"/>
        </w:rPr>
        <w:t>Json</w:t>
      </w:r>
      <w:r w:rsidRPr="00BC1D6C">
        <w:rPr>
          <w:rStyle w:val="apple-style-span"/>
          <w:rFonts w:ascii="Open Sans" w:hAnsi="Open Sans" w:cs="Open Sans"/>
          <w:color w:val="000000"/>
          <w:sz w:val="21"/>
          <w:szCs w:val="21"/>
        </w:rPr>
        <w:t>, Git, Jira, Eclipse,</w:t>
      </w:r>
      <w:r w:rsidR="00663B32">
        <w:rPr>
          <w:rStyle w:val="apple-style-span"/>
          <w:rFonts w:ascii="Open Sans" w:hAnsi="Open Sans" w:cs="Open Sans"/>
          <w:color w:val="000000"/>
          <w:sz w:val="21"/>
          <w:szCs w:val="21"/>
        </w:rPr>
        <w:t xml:space="preserve"> Postman, Maven</w:t>
      </w:r>
    </w:p>
    <w:p w14:paraId="53D05657" w14:textId="6917DAF8" w:rsidR="00BC1D6C" w:rsidRPr="00BC1D6C" w:rsidRDefault="00BC1D6C" w:rsidP="00BC1D6C">
      <w:pPr>
        <w:pStyle w:val="NoSpacing"/>
        <w:numPr>
          <w:ilvl w:val="0"/>
          <w:numId w:val="16"/>
        </w:numPr>
        <w:jc w:val="both"/>
        <w:rPr>
          <w:rStyle w:val="apple-style-span"/>
          <w:rFonts w:ascii="Open Sans" w:eastAsia="Verdana" w:hAnsi="Open Sans" w:cs="Open Sans"/>
          <w:sz w:val="21"/>
          <w:szCs w:val="21"/>
        </w:rPr>
      </w:pPr>
      <w:r w:rsidRPr="00BC1D6C">
        <w:rPr>
          <w:rStyle w:val="apple-style-span"/>
          <w:rFonts w:ascii="Open Sans" w:hAnsi="Open Sans" w:cs="Open Sans"/>
          <w:color w:val="000000"/>
          <w:sz w:val="21"/>
          <w:szCs w:val="21"/>
        </w:rPr>
        <w:t>IntelliJ, Apache POI</w:t>
      </w:r>
      <w:r w:rsidR="000F335A">
        <w:rPr>
          <w:rStyle w:val="apple-style-span"/>
          <w:rFonts w:ascii="Open Sans" w:hAnsi="Open Sans" w:cs="Open Sans"/>
          <w:color w:val="000000"/>
          <w:sz w:val="21"/>
          <w:szCs w:val="21"/>
        </w:rPr>
        <w:t xml:space="preserve">, </w:t>
      </w:r>
      <w:r w:rsidR="000F335A" w:rsidRPr="00BC1D6C">
        <w:rPr>
          <w:rStyle w:val="apple-style-span"/>
          <w:rFonts w:ascii="Open Sans" w:hAnsi="Open Sans" w:cs="Open Sans"/>
          <w:color w:val="000000"/>
          <w:sz w:val="21"/>
          <w:szCs w:val="21"/>
        </w:rPr>
        <w:t>Bitbucket</w:t>
      </w:r>
      <w:r w:rsidR="000F335A">
        <w:rPr>
          <w:rStyle w:val="apple-style-span"/>
          <w:rFonts w:ascii="Open Sans" w:hAnsi="Open Sans" w:cs="Open Sans"/>
          <w:color w:val="000000"/>
          <w:sz w:val="21"/>
          <w:szCs w:val="21"/>
        </w:rPr>
        <w:t>, SonarQube, JMeter</w:t>
      </w:r>
    </w:p>
    <w:p w14:paraId="01218320" w14:textId="57EC0195" w:rsidR="00555ABB" w:rsidRPr="005D1961" w:rsidRDefault="00555ABB" w:rsidP="000F6C52">
      <w:pPr>
        <w:pStyle w:val="NoSpacing"/>
        <w:ind w:left="720"/>
        <w:jc w:val="both"/>
        <w:rPr>
          <w:rFonts w:ascii="Open Sans" w:hAnsi="Open Sans" w:cs="Open Sans"/>
          <w:sz w:val="21"/>
          <w:szCs w:val="21"/>
        </w:rPr>
      </w:pPr>
    </w:p>
    <w:p w14:paraId="0840471E" w14:textId="77777777" w:rsidR="0079128A" w:rsidRDefault="0079128A" w:rsidP="00616D0C">
      <w:pPr>
        <w:pStyle w:val="Heading1"/>
        <w:ind w:left="0"/>
        <w:jc w:val="both"/>
        <w:rPr>
          <w:rFonts w:ascii="Open Sans" w:hAnsi="Open Sans" w:cs="Open Sans"/>
          <w:sz w:val="21"/>
          <w:szCs w:val="21"/>
          <w:u w:val="none"/>
        </w:rPr>
      </w:pPr>
    </w:p>
    <w:p w14:paraId="24F5108F" w14:textId="77777777" w:rsidR="00A819B0" w:rsidRPr="005D1961" w:rsidRDefault="00A819B0" w:rsidP="00616D0C">
      <w:pPr>
        <w:pStyle w:val="Heading1"/>
        <w:ind w:left="0"/>
        <w:jc w:val="both"/>
        <w:rPr>
          <w:rFonts w:ascii="Open Sans" w:hAnsi="Open Sans" w:cs="Open Sans"/>
          <w:sz w:val="21"/>
          <w:szCs w:val="21"/>
          <w:u w:val="none"/>
        </w:rPr>
      </w:pPr>
    </w:p>
    <w:p w14:paraId="6888FC70" w14:textId="77777777" w:rsidR="0079128A" w:rsidRPr="005D1961" w:rsidRDefault="0079128A" w:rsidP="00616D0C">
      <w:pPr>
        <w:spacing w:line="243" w:lineRule="exact"/>
        <w:jc w:val="both"/>
        <w:rPr>
          <w:rFonts w:ascii="Open Sans" w:hAnsi="Open Sans" w:cs="Open Sans"/>
          <w:b/>
          <w:sz w:val="21"/>
          <w:szCs w:val="21"/>
        </w:rPr>
      </w:pPr>
      <w:r w:rsidRPr="005D1961">
        <w:rPr>
          <w:rFonts w:ascii="Open Sans" w:hAnsi="Open Sans" w:cs="Open Sans"/>
          <w:b/>
          <w:sz w:val="21"/>
          <w:szCs w:val="21"/>
        </w:rPr>
        <w:t>EDUCATION</w:t>
      </w:r>
    </w:p>
    <w:p w14:paraId="6A494142" w14:textId="5CA5597A" w:rsidR="00074147" w:rsidRPr="005D1961" w:rsidRDefault="00071ECD" w:rsidP="00555ABB">
      <w:pPr>
        <w:pStyle w:val="NoSpacing"/>
        <w:numPr>
          <w:ilvl w:val="0"/>
          <w:numId w:val="17"/>
        </w:numPr>
        <w:jc w:val="both"/>
        <w:rPr>
          <w:rFonts w:ascii="Open Sans" w:hAnsi="Open Sans" w:cs="Open Sans"/>
          <w:sz w:val="21"/>
          <w:szCs w:val="21"/>
        </w:rPr>
      </w:pPr>
      <w:r w:rsidRPr="00071ECD">
        <w:rPr>
          <w:rFonts w:ascii="Open Sans" w:hAnsi="Open Sans" w:cs="Open Sans"/>
          <w:sz w:val="21"/>
          <w:szCs w:val="21"/>
        </w:rPr>
        <w:t>Bachelor of Engineering (CSE) From Surguja University</w:t>
      </w:r>
    </w:p>
    <w:p w14:paraId="17596263" w14:textId="77777777" w:rsidR="0079128A" w:rsidRPr="005D1961" w:rsidRDefault="0079128A" w:rsidP="00616D0C">
      <w:pPr>
        <w:pStyle w:val="Heading1"/>
        <w:ind w:left="0"/>
        <w:jc w:val="both"/>
        <w:rPr>
          <w:rFonts w:ascii="Open Sans" w:hAnsi="Open Sans" w:cs="Open Sans"/>
          <w:sz w:val="21"/>
          <w:szCs w:val="21"/>
          <w:u w:val="none"/>
        </w:rPr>
      </w:pPr>
    </w:p>
    <w:p w14:paraId="5B202889" w14:textId="77777777" w:rsidR="0079128A" w:rsidRDefault="0079128A" w:rsidP="00616D0C">
      <w:pPr>
        <w:pStyle w:val="Heading1"/>
        <w:ind w:left="0"/>
        <w:jc w:val="both"/>
        <w:rPr>
          <w:rFonts w:ascii="Open Sans" w:hAnsi="Open Sans" w:cs="Open Sans"/>
          <w:sz w:val="21"/>
          <w:szCs w:val="21"/>
          <w:u w:val="none"/>
        </w:rPr>
      </w:pPr>
    </w:p>
    <w:p w14:paraId="36C19918" w14:textId="77777777" w:rsidR="00B67902" w:rsidRDefault="00B67902" w:rsidP="00616D0C">
      <w:pPr>
        <w:pStyle w:val="Heading1"/>
        <w:ind w:left="0"/>
        <w:jc w:val="both"/>
        <w:rPr>
          <w:rFonts w:ascii="Open Sans" w:hAnsi="Open Sans" w:cs="Open Sans"/>
          <w:sz w:val="21"/>
          <w:szCs w:val="21"/>
          <w:u w:val="none"/>
        </w:rPr>
      </w:pPr>
    </w:p>
    <w:p w14:paraId="72010182" w14:textId="77777777" w:rsidR="00B67902" w:rsidRDefault="00B67902" w:rsidP="00616D0C">
      <w:pPr>
        <w:pStyle w:val="Heading1"/>
        <w:ind w:left="0"/>
        <w:jc w:val="both"/>
        <w:rPr>
          <w:rFonts w:ascii="Open Sans" w:hAnsi="Open Sans" w:cs="Open Sans"/>
          <w:sz w:val="21"/>
          <w:szCs w:val="21"/>
          <w:u w:val="none"/>
        </w:rPr>
      </w:pPr>
    </w:p>
    <w:p w14:paraId="47B5A581" w14:textId="77777777" w:rsidR="00B67902" w:rsidRDefault="00B67902" w:rsidP="00616D0C">
      <w:pPr>
        <w:pStyle w:val="Heading1"/>
        <w:ind w:left="0"/>
        <w:jc w:val="both"/>
        <w:rPr>
          <w:rFonts w:ascii="Open Sans" w:hAnsi="Open Sans" w:cs="Open Sans"/>
          <w:sz w:val="21"/>
          <w:szCs w:val="21"/>
          <w:u w:val="none"/>
        </w:rPr>
      </w:pPr>
    </w:p>
    <w:p w14:paraId="0D9464F1" w14:textId="77777777" w:rsidR="00801B0F" w:rsidRPr="005D1961" w:rsidRDefault="00801B0F" w:rsidP="00616D0C">
      <w:pPr>
        <w:pStyle w:val="Heading1"/>
        <w:ind w:left="0"/>
        <w:jc w:val="both"/>
        <w:rPr>
          <w:rFonts w:ascii="Open Sans" w:hAnsi="Open Sans" w:cs="Open Sans"/>
          <w:sz w:val="21"/>
          <w:szCs w:val="21"/>
          <w:u w:val="none"/>
        </w:rPr>
      </w:pPr>
    </w:p>
    <w:p w14:paraId="7BBFEEED" w14:textId="77777777" w:rsidR="0027297A" w:rsidRPr="005D1961" w:rsidRDefault="00143E4E" w:rsidP="00616D0C">
      <w:pPr>
        <w:pStyle w:val="Heading1"/>
        <w:ind w:left="0"/>
        <w:jc w:val="both"/>
        <w:rPr>
          <w:rFonts w:ascii="Open Sans" w:hAnsi="Open Sans" w:cs="Open Sans"/>
          <w:sz w:val="21"/>
          <w:szCs w:val="21"/>
          <w:u w:val="none"/>
        </w:rPr>
      </w:pPr>
      <w:r w:rsidRPr="005D1961">
        <w:rPr>
          <w:rFonts w:ascii="Open Sans" w:hAnsi="Open Sans" w:cs="Open Sans"/>
          <w:sz w:val="21"/>
          <w:szCs w:val="21"/>
          <w:u w:val="none"/>
        </w:rPr>
        <w:lastRenderedPageBreak/>
        <w:t>PROFESSIONAL EXPERIENCE</w:t>
      </w:r>
    </w:p>
    <w:p w14:paraId="0D3DEE2A" w14:textId="77777777" w:rsidR="0027297A" w:rsidRPr="005D1961" w:rsidRDefault="0027297A" w:rsidP="00616D0C">
      <w:pPr>
        <w:pStyle w:val="BodyText"/>
        <w:ind w:left="0"/>
        <w:jc w:val="both"/>
        <w:rPr>
          <w:rFonts w:ascii="Open Sans" w:hAnsi="Open Sans" w:cs="Open Sans"/>
          <w:b/>
          <w:sz w:val="21"/>
          <w:szCs w:val="21"/>
        </w:rPr>
      </w:pPr>
    </w:p>
    <w:p w14:paraId="1BE682AC" w14:textId="4984873D" w:rsidR="000D4BD6" w:rsidRPr="00C861D4" w:rsidRDefault="007B6FE4" w:rsidP="000D4B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1"/>
          <w:szCs w:val="21"/>
        </w:rPr>
      </w:pPr>
      <w:r w:rsidRPr="007B6FE4">
        <w:rPr>
          <w:rFonts w:ascii="Open Sans" w:hAnsi="Open Sans" w:cs="Open Sans"/>
          <w:b/>
          <w:bCs/>
          <w:sz w:val="21"/>
          <w:szCs w:val="21"/>
        </w:rPr>
        <w:t>V-NEXT Bypass</w:t>
      </w:r>
      <w:r w:rsidR="00FB6C8A" w:rsidRPr="00C861D4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ab/>
      </w:r>
      <w:r w:rsidR="00FB6C8A" w:rsidRPr="00C861D4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ab/>
      </w:r>
      <w:r w:rsidR="00FB6C8A" w:rsidRPr="00C861D4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ab/>
      </w:r>
      <w:r w:rsidR="00FB6C8A" w:rsidRPr="00C861D4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ab/>
      </w:r>
      <w:r w:rsidR="00FB6C8A" w:rsidRPr="00C861D4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ab/>
      </w:r>
      <w:r w:rsidR="00B67902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 xml:space="preserve">                     </w:t>
      </w:r>
      <w:r w:rsidR="00C0431A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               </w:t>
      </w:r>
      <w:r w:rsidR="00C0431A" w:rsidRPr="00C0431A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>Hitachi Vantara</w:t>
      </w:r>
    </w:p>
    <w:p w14:paraId="752FC9E9" w14:textId="290A1242" w:rsidR="000D4BD6" w:rsidRPr="007A2583" w:rsidRDefault="00480A9C" w:rsidP="000D4B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1"/>
          <w:szCs w:val="21"/>
        </w:rPr>
      </w:pPr>
      <w:r w:rsidRPr="00480A9C">
        <w:rPr>
          <w:rFonts w:ascii="Open Sans" w:hAnsi="Open Sans" w:cs="Open Sans"/>
          <w:b/>
          <w:sz w:val="21"/>
          <w:szCs w:val="21"/>
        </w:rPr>
        <w:t>Java Software Engineer</w:t>
      </w:r>
      <w:r w:rsidR="00C0431A">
        <w:rPr>
          <w:rFonts w:ascii="Open Sans" w:hAnsi="Open Sans" w:cs="Open Sans"/>
          <w:b/>
          <w:sz w:val="21"/>
          <w:szCs w:val="21"/>
        </w:rPr>
        <w:t xml:space="preserve">                                                                  </w:t>
      </w:r>
      <w:r w:rsidR="00C0431A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September 2022 – </w:t>
      </w:r>
      <w:r w:rsidR="00D000A8">
        <w:rPr>
          <w:rStyle w:val="normaltextrun"/>
          <w:rFonts w:ascii="Open Sans" w:hAnsi="Open Sans" w:cs="Open Sans"/>
          <w:color w:val="000000"/>
          <w:sz w:val="21"/>
          <w:szCs w:val="21"/>
        </w:rPr>
        <w:t>January</w:t>
      </w:r>
      <w:r w:rsidR="00F875A5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 </w:t>
      </w:r>
      <w:r w:rsidR="00C0431A">
        <w:rPr>
          <w:rStyle w:val="normaltextrun"/>
          <w:rFonts w:ascii="Open Sans" w:hAnsi="Open Sans" w:cs="Open Sans"/>
          <w:color w:val="000000"/>
          <w:sz w:val="21"/>
          <w:szCs w:val="21"/>
        </w:rPr>
        <w:t>202</w:t>
      </w:r>
      <w:r w:rsidR="00D000A8">
        <w:rPr>
          <w:rStyle w:val="normaltextrun"/>
          <w:rFonts w:ascii="Open Sans" w:hAnsi="Open Sans" w:cs="Open Sans"/>
          <w:color w:val="000000"/>
          <w:sz w:val="21"/>
          <w:szCs w:val="21"/>
        </w:rPr>
        <w:t>5</w:t>
      </w:r>
    </w:p>
    <w:p w14:paraId="4561F026" w14:textId="77777777" w:rsidR="000D4BD6" w:rsidRDefault="000D4BD6" w:rsidP="00CF477B">
      <w:pPr>
        <w:pStyle w:val="NoSpacing"/>
        <w:rPr>
          <w:rFonts w:ascii="Open Sans" w:hAnsi="Open Sans" w:cs="Open Sans"/>
          <w:b/>
          <w:sz w:val="21"/>
          <w:szCs w:val="21"/>
        </w:rPr>
      </w:pPr>
    </w:p>
    <w:p w14:paraId="5946A90F" w14:textId="77777777" w:rsidR="00CF477B" w:rsidRPr="005D1961" w:rsidRDefault="00CF477B" w:rsidP="00CF477B">
      <w:pPr>
        <w:spacing w:line="243" w:lineRule="exact"/>
        <w:jc w:val="both"/>
        <w:rPr>
          <w:rFonts w:ascii="Open Sans" w:hAnsi="Open Sans" w:cs="Open Sans"/>
          <w:b/>
          <w:sz w:val="21"/>
          <w:szCs w:val="21"/>
        </w:rPr>
      </w:pPr>
      <w:r w:rsidRPr="005D1961">
        <w:rPr>
          <w:rFonts w:ascii="Open Sans" w:hAnsi="Open Sans" w:cs="Open Sans"/>
          <w:b/>
          <w:sz w:val="21"/>
          <w:szCs w:val="21"/>
        </w:rPr>
        <w:t>Contributions:</w:t>
      </w:r>
    </w:p>
    <w:p w14:paraId="24A2A6E7" w14:textId="77777777" w:rsidR="00C41DBA" w:rsidRPr="00C41DBA" w:rsidRDefault="00C41DBA" w:rsidP="00C41DBA">
      <w:pPr>
        <w:pStyle w:val="NoSpacing"/>
        <w:numPr>
          <w:ilvl w:val="0"/>
          <w:numId w:val="18"/>
        </w:numPr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</w:pPr>
      <w:r w:rsidRPr="00C41DBA"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  <w:t>Developed a system to reduce operational expenses and improve latency based on NISSAN business requirements by migrating Azure services to an AWS-backed infrastructure.</w:t>
      </w:r>
    </w:p>
    <w:p w14:paraId="0EE9A6BD" w14:textId="11239720" w:rsidR="00C41DBA" w:rsidRPr="00C41DBA" w:rsidRDefault="00AD1A12" w:rsidP="00C41DBA">
      <w:pPr>
        <w:pStyle w:val="NoSpacing"/>
        <w:numPr>
          <w:ilvl w:val="0"/>
          <w:numId w:val="18"/>
        </w:numPr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</w:pPr>
      <w:r w:rsidRPr="00AD1A12"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  <w:t>Built a Kafka consumer with Spring Boot (Java 1</w:t>
      </w:r>
      <w:r w:rsidR="00465C16"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  <w:t>1</w:t>
      </w:r>
      <w:r w:rsidRPr="00AD1A12"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  <w:t>) to backup and enrich incoming data via third-party systems, delivering enriched data to customers using AWS Lambda, S3, and Kinesis Firehose.</w:t>
      </w:r>
    </w:p>
    <w:p w14:paraId="34AE6AB1" w14:textId="77777777" w:rsidR="00C41DBA" w:rsidRPr="00C41DBA" w:rsidRDefault="00C41DBA" w:rsidP="00C41DBA">
      <w:pPr>
        <w:pStyle w:val="NoSpacing"/>
        <w:numPr>
          <w:ilvl w:val="0"/>
          <w:numId w:val="18"/>
        </w:numPr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</w:pPr>
      <w:r w:rsidRPr="00C41DBA"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  <w:t>Managed a 3-member engineering team and coordinated with business partners, fostering successful collaboration and strong partnerships.</w:t>
      </w:r>
    </w:p>
    <w:p w14:paraId="41555BB3" w14:textId="7A7C95B8" w:rsidR="00271EBB" w:rsidRPr="000F335A" w:rsidRDefault="00C41DBA" w:rsidP="000F335A">
      <w:pPr>
        <w:pStyle w:val="NoSpacing"/>
        <w:numPr>
          <w:ilvl w:val="0"/>
          <w:numId w:val="18"/>
        </w:numPr>
        <w:rPr>
          <w:rFonts w:ascii="Open Sans" w:hAnsi="Open Sans" w:cs="Open Sans"/>
          <w:sz w:val="21"/>
          <w:szCs w:val="21"/>
        </w:rPr>
      </w:pPr>
      <w:r w:rsidRPr="00C41DBA"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  <w:t xml:space="preserve">Optimized AWS services such as </w:t>
      </w:r>
      <w:r w:rsidR="00271EBB" w:rsidRPr="00C41DBA"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  <w:t>S3</w:t>
      </w:r>
      <w:r w:rsidRPr="00C41DBA"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  <w:t xml:space="preserve"> and CloudWatch to reduce infrastructure costs.</w:t>
      </w:r>
    </w:p>
    <w:p w14:paraId="06E9C9DF" w14:textId="6E2EFA9C" w:rsidR="00271EBB" w:rsidRPr="00954F47" w:rsidRDefault="00AD1A12" w:rsidP="00954F47">
      <w:pPr>
        <w:pStyle w:val="NoSpacing"/>
        <w:numPr>
          <w:ilvl w:val="0"/>
          <w:numId w:val="18"/>
        </w:numPr>
        <w:rPr>
          <w:rFonts w:ascii="Open Sans" w:hAnsi="Open Sans" w:cs="Open Sans"/>
          <w:sz w:val="21"/>
          <w:szCs w:val="21"/>
        </w:rPr>
      </w:pPr>
      <w:r w:rsidRPr="00AD1A12">
        <w:rPr>
          <w:rFonts w:ascii="Open Sans" w:hAnsi="Open Sans" w:cs="Open Sans"/>
          <w:sz w:val="21"/>
          <w:szCs w:val="21"/>
        </w:rPr>
        <w:t>Delivered a module demo to the client after each sprint cycle, gathering feedback, and aligning development with business requirements.</w:t>
      </w:r>
    </w:p>
    <w:p w14:paraId="6AFA7E09" w14:textId="02F159F3" w:rsidR="00954F47" w:rsidRPr="00954F47" w:rsidRDefault="000B0CB3" w:rsidP="00954F47">
      <w:pPr>
        <w:pStyle w:val="NoSpacing"/>
        <w:numPr>
          <w:ilvl w:val="0"/>
          <w:numId w:val="18"/>
        </w:numPr>
        <w:rPr>
          <w:rFonts w:ascii="Open Sans" w:hAnsi="Open Sans" w:cs="Open Sans"/>
          <w:sz w:val="21"/>
          <w:szCs w:val="21"/>
        </w:rPr>
      </w:pPr>
      <w:r w:rsidRPr="000B0CB3">
        <w:rPr>
          <w:rFonts w:ascii="Open Sans" w:hAnsi="Open Sans" w:cs="Open Sans"/>
          <w:sz w:val="21"/>
          <w:szCs w:val="21"/>
        </w:rPr>
        <w:t>Conducted R&amp;D on transforming JSON structures and restructuring JSON keys into a new format using the JSON Jolt library</w:t>
      </w:r>
      <w:r>
        <w:rPr>
          <w:rFonts w:ascii="Open Sans" w:hAnsi="Open Sans" w:cs="Open Sans"/>
          <w:sz w:val="21"/>
          <w:szCs w:val="21"/>
        </w:rPr>
        <w:t>.</w:t>
      </w:r>
    </w:p>
    <w:p w14:paraId="2C343C4F" w14:textId="13565E77" w:rsidR="00954F47" w:rsidRDefault="00954F47" w:rsidP="00C41DBA">
      <w:pPr>
        <w:pStyle w:val="NoSpacing"/>
        <w:numPr>
          <w:ilvl w:val="0"/>
          <w:numId w:val="18"/>
        </w:numPr>
        <w:rPr>
          <w:rFonts w:ascii="Open Sans" w:hAnsi="Open Sans" w:cs="Open Sans"/>
          <w:sz w:val="21"/>
          <w:szCs w:val="21"/>
        </w:rPr>
      </w:pPr>
      <w:r w:rsidRPr="00954F47">
        <w:rPr>
          <w:rFonts w:ascii="Open Sans" w:hAnsi="Open Sans" w:cs="Open Sans"/>
          <w:sz w:val="21"/>
          <w:szCs w:val="21"/>
        </w:rPr>
        <w:t>Contributed to the development of the MDA dashboard, leveraging CloudWatch logs and metrics to analyze data flow and system monitoring.</w:t>
      </w:r>
    </w:p>
    <w:p w14:paraId="1A33C4CC" w14:textId="6B554119" w:rsidR="00196D19" w:rsidRDefault="00196D19" w:rsidP="00C41DBA">
      <w:pPr>
        <w:pStyle w:val="NoSpacing"/>
        <w:numPr>
          <w:ilvl w:val="0"/>
          <w:numId w:val="18"/>
        </w:numPr>
        <w:rPr>
          <w:rFonts w:ascii="Open Sans" w:hAnsi="Open Sans" w:cs="Open Sans"/>
          <w:sz w:val="21"/>
          <w:szCs w:val="21"/>
        </w:rPr>
      </w:pPr>
      <w:r w:rsidRPr="00196D19">
        <w:rPr>
          <w:rFonts w:ascii="Open Sans" w:hAnsi="Open Sans" w:cs="Open Sans"/>
          <w:sz w:val="21"/>
          <w:szCs w:val="21"/>
        </w:rPr>
        <w:t>Implemented agile practices, participated in story grooming, and provided status updates for assigned tasks in Jira</w:t>
      </w:r>
      <w:r>
        <w:rPr>
          <w:rFonts w:ascii="Open Sans" w:hAnsi="Open Sans" w:cs="Open Sans"/>
          <w:sz w:val="21"/>
          <w:szCs w:val="21"/>
        </w:rPr>
        <w:t>.</w:t>
      </w:r>
    </w:p>
    <w:p w14:paraId="2099E3AF" w14:textId="2D708FC3" w:rsidR="00196D19" w:rsidRDefault="00196D19" w:rsidP="00C41DBA">
      <w:pPr>
        <w:pStyle w:val="NoSpacing"/>
        <w:numPr>
          <w:ilvl w:val="0"/>
          <w:numId w:val="18"/>
        </w:numPr>
        <w:rPr>
          <w:rFonts w:ascii="Open Sans" w:hAnsi="Open Sans" w:cs="Open Sans"/>
          <w:sz w:val="21"/>
          <w:szCs w:val="21"/>
        </w:rPr>
      </w:pPr>
      <w:r w:rsidRPr="00196D19">
        <w:rPr>
          <w:rFonts w:ascii="Open Sans" w:hAnsi="Open Sans" w:cs="Open Sans"/>
          <w:sz w:val="21"/>
          <w:szCs w:val="21"/>
        </w:rPr>
        <w:t>Led end-to-end module development, from Requirement Analysis to Deployment, ensured seamless integration with QA teams</w:t>
      </w:r>
      <w:r>
        <w:rPr>
          <w:rFonts w:ascii="Open Sans" w:hAnsi="Open Sans" w:cs="Open Sans"/>
          <w:sz w:val="21"/>
          <w:szCs w:val="21"/>
        </w:rPr>
        <w:t>.</w:t>
      </w:r>
    </w:p>
    <w:p w14:paraId="305C5264" w14:textId="25D0FBA0" w:rsidR="00196D19" w:rsidRDefault="00196D19" w:rsidP="00C41DBA">
      <w:pPr>
        <w:pStyle w:val="NoSpacing"/>
        <w:numPr>
          <w:ilvl w:val="0"/>
          <w:numId w:val="18"/>
        </w:numPr>
        <w:rPr>
          <w:rFonts w:ascii="Open Sans" w:hAnsi="Open Sans" w:cs="Open Sans"/>
          <w:sz w:val="21"/>
          <w:szCs w:val="21"/>
        </w:rPr>
      </w:pPr>
      <w:r w:rsidRPr="00196D19">
        <w:rPr>
          <w:rFonts w:ascii="Open Sans" w:hAnsi="Open Sans" w:cs="Open Sans"/>
          <w:sz w:val="21"/>
          <w:szCs w:val="21"/>
        </w:rPr>
        <w:t>Implemented event-driven architecture through EventHub which allow Kafka consumers to subscribe to events</w:t>
      </w:r>
      <w:r>
        <w:rPr>
          <w:rFonts w:ascii="Open Sans" w:hAnsi="Open Sans" w:cs="Open Sans"/>
          <w:sz w:val="21"/>
          <w:szCs w:val="21"/>
        </w:rPr>
        <w:t>.</w:t>
      </w:r>
    </w:p>
    <w:p w14:paraId="2ADBD6D9" w14:textId="026B6B97" w:rsidR="00196D19" w:rsidRDefault="00196D19" w:rsidP="00C41DBA">
      <w:pPr>
        <w:pStyle w:val="NoSpacing"/>
        <w:numPr>
          <w:ilvl w:val="0"/>
          <w:numId w:val="18"/>
        </w:numPr>
        <w:rPr>
          <w:rFonts w:ascii="Open Sans" w:hAnsi="Open Sans" w:cs="Open Sans"/>
          <w:sz w:val="21"/>
          <w:szCs w:val="21"/>
        </w:rPr>
      </w:pPr>
      <w:r w:rsidRPr="00196D19">
        <w:rPr>
          <w:rFonts w:ascii="Open Sans" w:hAnsi="Open Sans" w:cs="Open Sans"/>
          <w:sz w:val="21"/>
          <w:szCs w:val="21"/>
        </w:rPr>
        <w:t xml:space="preserve">Integrated </w:t>
      </w:r>
      <w:r>
        <w:rPr>
          <w:rFonts w:ascii="Open Sans" w:hAnsi="Open Sans" w:cs="Open Sans"/>
          <w:sz w:val="21"/>
          <w:szCs w:val="21"/>
        </w:rPr>
        <w:t>Spring Boot</w:t>
      </w:r>
      <w:r w:rsidRPr="00196D19">
        <w:rPr>
          <w:rFonts w:ascii="Open Sans" w:hAnsi="Open Sans" w:cs="Open Sans"/>
          <w:sz w:val="21"/>
          <w:szCs w:val="21"/>
        </w:rPr>
        <w:t xml:space="preserve"> with Apache Kafka to process the messages and connect to the main Gamma Engine.</w:t>
      </w:r>
    </w:p>
    <w:p w14:paraId="3B9839C4" w14:textId="469CEDE5" w:rsidR="00196D19" w:rsidRDefault="00196D19" w:rsidP="00C41DBA">
      <w:pPr>
        <w:pStyle w:val="NoSpacing"/>
        <w:numPr>
          <w:ilvl w:val="0"/>
          <w:numId w:val="18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C</w:t>
      </w:r>
      <w:r w:rsidRPr="00196D19">
        <w:rPr>
          <w:rFonts w:ascii="Open Sans" w:hAnsi="Open Sans" w:cs="Open Sans"/>
          <w:sz w:val="21"/>
          <w:szCs w:val="21"/>
        </w:rPr>
        <w:t>ollaborated with the client and business teams to integrate modules as per requirements</w:t>
      </w:r>
      <w:r>
        <w:rPr>
          <w:rFonts w:ascii="Open Sans" w:hAnsi="Open Sans" w:cs="Open Sans"/>
          <w:sz w:val="21"/>
          <w:szCs w:val="21"/>
        </w:rPr>
        <w:t>.</w:t>
      </w:r>
    </w:p>
    <w:p w14:paraId="1AE15728" w14:textId="0E1D6605" w:rsidR="00196D19" w:rsidRDefault="00196D19" w:rsidP="00C41DBA">
      <w:pPr>
        <w:pStyle w:val="NoSpacing"/>
        <w:numPr>
          <w:ilvl w:val="0"/>
          <w:numId w:val="18"/>
        </w:numPr>
        <w:rPr>
          <w:rFonts w:ascii="Open Sans" w:hAnsi="Open Sans" w:cs="Open Sans"/>
          <w:sz w:val="21"/>
          <w:szCs w:val="21"/>
        </w:rPr>
      </w:pPr>
      <w:r w:rsidRPr="00196D19">
        <w:rPr>
          <w:rFonts w:ascii="Open Sans" w:hAnsi="Open Sans" w:cs="Open Sans"/>
          <w:sz w:val="21"/>
          <w:szCs w:val="21"/>
        </w:rPr>
        <w:t>Created documents for each service based on design documents</w:t>
      </w:r>
      <w:r>
        <w:rPr>
          <w:rFonts w:ascii="Open Sans" w:hAnsi="Open Sans" w:cs="Open Sans"/>
          <w:sz w:val="21"/>
          <w:szCs w:val="21"/>
        </w:rPr>
        <w:t>.</w:t>
      </w:r>
    </w:p>
    <w:p w14:paraId="5E6E8816" w14:textId="12F81E5A" w:rsidR="00196D19" w:rsidRDefault="00196D19" w:rsidP="00C41DBA">
      <w:pPr>
        <w:pStyle w:val="NoSpacing"/>
        <w:numPr>
          <w:ilvl w:val="0"/>
          <w:numId w:val="18"/>
        </w:numPr>
        <w:rPr>
          <w:rFonts w:ascii="Open Sans" w:hAnsi="Open Sans" w:cs="Open Sans"/>
          <w:sz w:val="21"/>
          <w:szCs w:val="21"/>
        </w:rPr>
      </w:pPr>
      <w:r w:rsidRPr="00196D19">
        <w:rPr>
          <w:rFonts w:ascii="Open Sans" w:hAnsi="Open Sans" w:cs="Open Sans"/>
          <w:sz w:val="21"/>
          <w:szCs w:val="21"/>
        </w:rPr>
        <w:t>Provided regular project status updates during scrum meetings.</w:t>
      </w:r>
    </w:p>
    <w:p w14:paraId="4BE30533" w14:textId="0214C2F7" w:rsidR="00196D19" w:rsidRDefault="00196D19" w:rsidP="00C41DBA">
      <w:pPr>
        <w:pStyle w:val="NoSpacing"/>
        <w:numPr>
          <w:ilvl w:val="0"/>
          <w:numId w:val="18"/>
        </w:numPr>
        <w:rPr>
          <w:rFonts w:ascii="Open Sans" w:hAnsi="Open Sans" w:cs="Open Sans"/>
          <w:sz w:val="21"/>
          <w:szCs w:val="21"/>
        </w:rPr>
      </w:pPr>
      <w:r w:rsidRPr="00196D19">
        <w:rPr>
          <w:rFonts w:ascii="Open Sans" w:hAnsi="Open Sans" w:cs="Open Sans"/>
          <w:sz w:val="21"/>
          <w:szCs w:val="21"/>
        </w:rPr>
        <w:t>Conducted knowledge transfer and code reviews for team members</w:t>
      </w:r>
      <w:r>
        <w:rPr>
          <w:rFonts w:ascii="Open Sans" w:hAnsi="Open Sans" w:cs="Open Sans"/>
          <w:sz w:val="21"/>
          <w:szCs w:val="21"/>
        </w:rPr>
        <w:t>.</w:t>
      </w:r>
    </w:p>
    <w:p w14:paraId="1178688F" w14:textId="76E382FC" w:rsidR="00196D19" w:rsidRDefault="00196D19" w:rsidP="00C41DBA">
      <w:pPr>
        <w:pStyle w:val="NoSpacing"/>
        <w:numPr>
          <w:ilvl w:val="0"/>
          <w:numId w:val="18"/>
        </w:numPr>
        <w:rPr>
          <w:rFonts w:ascii="Open Sans" w:hAnsi="Open Sans" w:cs="Open Sans"/>
          <w:sz w:val="21"/>
          <w:szCs w:val="21"/>
        </w:rPr>
      </w:pPr>
      <w:r w:rsidRPr="00196D19">
        <w:rPr>
          <w:rFonts w:ascii="Open Sans" w:hAnsi="Open Sans" w:cs="Open Sans"/>
          <w:sz w:val="21"/>
          <w:szCs w:val="21"/>
        </w:rPr>
        <w:t>Performed unit testing with JUnit and Mockito and maintained version control using Bitbucket</w:t>
      </w:r>
      <w:r>
        <w:rPr>
          <w:rFonts w:ascii="Open Sans" w:hAnsi="Open Sans" w:cs="Open Sans"/>
          <w:sz w:val="21"/>
          <w:szCs w:val="21"/>
        </w:rPr>
        <w:t>.</w:t>
      </w:r>
    </w:p>
    <w:p w14:paraId="51EB4EB9" w14:textId="7AC4C939" w:rsidR="00196D19" w:rsidRDefault="00196D19" w:rsidP="00C41DBA">
      <w:pPr>
        <w:pStyle w:val="NoSpacing"/>
        <w:numPr>
          <w:ilvl w:val="0"/>
          <w:numId w:val="18"/>
        </w:numPr>
        <w:rPr>
          <w:rFonts w:ascii="Open Sans" w:hAnsi="Open Sans" w:cs="Open Sans"/>
          <w:sz w:val="21"/>
          <w:szCs w:val="21"/>
        </w:rPr>
      </w:pPr>
      <w:r w:rsidRPr="00196D19">
        <w:rPr>
          <w:rFonts w:ascii="Open Sans" w:hAnsi="Open Sans" w:cs="Open Sans"/>
          <w:sz w:val="21"/>
          <w:szCs w:val="21"/>
        </w:rPr>
        <w:t>Managed troubleshooting, bug fixing, and accurate technical documentation</w:t>
      </w:r>
      <w:r w:rsidR="00BE0D28">
        <w:rPr>
          <w:rFonts w:ascii="Open Sans" w:hAnsi="Open Sans" w:cs="Open Sans"/>
          <w:sz w:val="21"/>
          <w:szCs w:val="21"/>
        </w:rPr>
        <w:t>.</w:t>
      </w:r>
    </w:p>
    <w:p w14:paraId="518AB45F" w14:textId="6BDCF55E" w:rsidR="000423B2" w:rsidRPr="00BE0D28" w:rsidRDefault="00BE0D28" w:rsidP="004318D7">
      <w:pPr>
        <w:pStyle w:val="NoSpacing"/>
        <w:numPr>
          <w:ilvl w:val="0"/>
          <w:numId w:val="18"/>
        </w:numPr>
        <w:rPr>
          <w:rFonts w:ascii="Open Sans" w:hAnsi="Open Sans" w:cs="Open Sans"/>
          <w:b/>
          <w:bCs/>
          <w:sz w:val="21"/>
          <w:szCs w:val="21"/>
        </w:rPr>
      </w:pPr>
      <w:r w:rsidRPr="00BE0D28">
        <w:rPr>
          <w:rFonts w:ascii="Open Sans" w:hAnsi="Open Sans" w:cs="Open Sans"/>
          <w:sz w:val="21"/>
          <w:szCs w:val="21"/>
        </w:rPr>
        <w:t>Performed load testing using JMeter to analyze system behavior under data stress conditions.</w:t>
      </w:r>
    </w:p>
    <w:p w14:paraId="3182260F" w14:textId="1326D044" w:rsidR="00CF477B" w:rsidRPr="005D1961" w:rsidRDefault="00605D37" w:rsidP="000F6C52">
      <w:pPr>
        <w:pStyle w:val="NoSpacing"/>
        <w:rPr>
          <w:rFonts w:ascii="Open Sans" w:hAnsi="Open Sans" w:cs="Open Sans"/>
          <w:b/>
          <w:sz w:val="21"/>
          <w:szCs w:val="21"/>
        </w:rPr>
      </w:pPr>
      <w:r w:rsidRPr="00663B32">
        <w:rPr>
          <w:rFonts w:ascii="Open Sans" w:hAnsi="Open Sans" w:cs="Open Sans"/>
          <w:b/>
          <w:bCs/>
          <w:sz w:val="21"/>
          <w:szCs w:val="21"/>
        </w:rPr>
        <w:t>Environment</w:t>
      </w:r>
      <w:r w:rsidRPr="00663B32">
        <w:rPr>
          <w:rFonts w:ascii="Open Sans" w:hAnsi="Open Sans" w:cs="Open Sans"/>
          <w:sz w:val="21"/>
          <w:szCs w:val="21"/>
        </w:rPr>
        <w:tab/>
        <w:t>:</w:t>
      </w:r>
      <w:r w:rsidR="00663B32">
        <w:rPr>
          <w:rFonts w:ascii="Open Sans" w:hAnsi="Open Sans" w:cs="Open Sans"/>
          <w:sz w:val="21"/>
          <w:szCs w:val="21"/>
        </w:rPr>
        <w:t xml:space="preserve"> </w:t>
      </w:r>
      <w:r w:rsidR="00B67902" w:rsidRPr="00B67902">
        <w:rPr>
          <w:rFonts w:ascii="Open Sans" w:hAnsi="Open Sans" w:cs="Open Sans"/>
          <w:sz w:val="21"/>
          <w:szCs w:val="21"/>
        </w:rPr>
        <w:t xml:space="preserve">Java </w:t>
      </w:r>
      <w:r w:rsidR="00FD0032">
        <w:rPr>
          <w:rFonts w:ascii="Open Sans" w:hAnsi="Open Sans" w:cs="Open Sans"/>
          <w:sz w:val="21"/>
          <w:szCs w:val="21"/>
        </w:rPr>
        <w:t>1</w:t>
      </w:r>
      <w:r w:rsidR="00FC343F">
        <w:rPr>
          <w:rFonts w:ascii="Open Sans" w:hAnsi="Open Sans" w:cs="Open Sans"/>
          <w:sz w:val="21"/>
          <w:szCs w:val="21"/>
        </w:rPr>
        <w:t>1</w:t>
      </w:r>
      <w:r w:rsidR="00B67902" w:rsidRPr="00B67902">
        <w:rPr>
          <w:rFonts w:ascii="Open Sans" w:hAnsi="Open Sans" w:cs="Open Sans"/>
          <w:sz w:val="21"/>
          <w:szCs w:val="21"/>
        </w:rPr>
        <w:t>, Spring Boot, J</w:t>
      </w:r>
      <w:r w:rsidR="000F6C52" w:rsidRPr="00B67902">
        <w:rPr>
          <w:rFonts w:ascii="Open Sans" w:hAnsi="Open Sans" w:cs="Open Sans"/>
          <w:sz w:val="21"/>
          <w:szCs w:val="21"/>
        </w:rPr>
        <w:t>u</w:t>
      </w:r>
      <w:r w:rsidR="00B67902" w:rsidRPr="00B67902">
        <w:rPr>
          <w:rFonts w:ascii="Open Sans" w:hAnsi="Open Sans" w:cs="Open Sans"/>
          <w:sz w:val="21"/>
          <w:szCs w:val="21"/>
        </w:rPr>
        <w:t>nit</w:t>
      </w:r>
      <w:r w:rsidR="000F6C52">
        <w:rPr>
          <w:rFonts w:ascii="Open Sans" w:hAnsi="Open Sans" w:cs="Open Sans"/>
          <w:sz w:val="21"/>
          <w:szCs w:val="21"/>
        </w:rPr>
        <w:t>, Mockito</w:t>
      </w:r>
      <w:r w:rsidR="00B67902" w:rsidRPr="00B67902">
        <w:rPr>
          <w:rFonts w:ascii="Open Sans" w:hAnsi="Open Sans" w:cs="Open Sans"/>
          <w:sz w:val="21"/>
          <w:szCs w:val="21"/>
        </w:rPr>
        <w:t>, Bitbucket, IntelliJ, JMeter, Postman, Maven, Apache Kafka, AWS S3, AWS Lambda, CloudWatch, SQS, Secrets Manager</w:t>
      </w:r>
      <w:r w:rsidR="000F6C52">
        <w:rPr>
          <w:rFonts w:ascii="Open Sans" w:hAnsi="Open Sans" w:cs="Open Sans"/>
          <w:sz w:val="21"/>
          <w:szCs w:val="21"/>
        </w:rPr>
        <w:t xml:space="preserve">, </w:t>
      </w:r>
      <w:r w:rsidR="000F6C52" w:rsidRPr="00BC1D6C">
        <w:rPr>
          <w:rStyle w:val="apple-style-span"/>
          <w:rFonts w:ascii="Open Sans" w:hAnsi="Open Sans" w:cs="Open Sans"/>
          <w:color w:val="000000"/>
          <w:sz w:val="21"/>
          <w:szCs w:val="21"/>
        </w:rPr>
        <w:t>PostgreSQL</w:t>
      </w:r>
      <w:r w:rsidR="000D4800">
        <w:rPr>
          <w:rStyle w:val="apple-style-span"/>
          <w:rFonts w:ascii="Open Sans" w:hAnsi="Open Sans" w:cs="Open Sans"/>
          <w:color w:val="000000"/>
          <w:sz w:val="21"/>
          <w:szCs w:val="21"/>
        </w:rPr>
        <w:t>, Jenkin (CI CD).</w:t>
      </w:r>
    </w:p>
    <w:p w14:paraId="68FADC59" w14:textId="77777777" w:rsidR="0080424E" w:rsidRDefault="0080424E" w:rsidP="00616D0C">
      <w:pPr>
        <w:pStyle w:val="BodyText"/>
        <w:ind w:left="0"/>
        <w:jc w:val="both"/>
        <w:rPr>
          <w:rFonts w:ascii="Open Sans" w:hAnsi="Open Sans" w:cs="Open Sans"/>
          <w:sz w:val="21"/>
          <w:szCs w:val="21"/>
        </w:rPr>
      </w:pPr>
    </w:p>
    <w:p w14:paraId="7AE4266F" w14:textId="77777777" w:rsidR="00645BC3" w:rsidRDefault="00645BC3" w:rsidP="00616D0C">
      <w:pPr>
        <w:pStyle w:val="BodyText"/>
        <w:ind w:left="0"/>
        <w:jc w:val="both"/>
        <w:rPr>
          <w:rFonts w:ascii="Open Sans" w:hAnsi="Open Sans" w:cs="Open Sans"/>
          <w:sz w:val="21"/>
          <w:szCs w:val="21"/>
        </w:rPr>
      </w:pPr>
    </w:p>
    <w:p w14:paraId="1DA363F1" w14:textId="598A69DD" w:rsidR="00645BC3" w:rsidRPr="00594F40" w:rsidRDefault="00663B32" w:rsidP="00645B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Open Sans" w:hAnsi="Open Sans" w:cs="Open Sans"/>
          <w:b/>
          <w:bCs/>
          <w:sz w:val="21"/>
          <w:szCs w:val="21"/>
        </w:rPr>
        <w:t>Freestyle Libre</w:t>
      </w:r>
      <w:r w:rsidR="00A04F36" w:rsidRPr="00663DE3">
        <w:rPr>
          <w:rFonts w:ascii="Open Sans" w:hAnsi="Open Sans" w:cs="Open Sans"/>
          <w:b/>
          <w:bCs/>
          <w:sz w:val="21"/>
          <w:szCs w:val="21"/>
        </w:rPr>
        <w:t xml:space="preserve"> - E-Commerce</w:t>
      </w:r>
      <w:r w:rsidR="00645BC3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ab/>
      </w:r>
      <w:r w:rsidR="00645BC3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ab/>
      </w:r>
      <w:r w:rsidR="00645BC3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ab/>
      </w:r>
      <w:r w:rsidR="00A04F36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ab/>
      </w:r>
      <w:r w:rsidR="00C0431A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ab/>
        <w:t xml:space="preserve">    </w:t>
      </w:r>
      <w:r w:rsidR="00C0431A" w:rsidRPr="00C0431A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>Tekplay System Limited</w:t>
      </w:r>
    </w:p>
    <w:p w14:paraId="203345E8" w14:textId="5D33C6CF" w:rsidR="00795C2F" w:rsidRPr="007A2583" w:rsidRDefault="00795C2F" w:rsidP="00795C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1"/>
          <w:szCs w:val="21"/>
        </w:rPr>
      </w:pPr>
      <w:r w:rsidRPr="00480A9C">
        <w:rPr>
          <w:rFonts w:ascii="Open Sans" w:hAnsi="Open Sans" w:cs="Open Sans"/>
          <w:b/>
          <w:sz w:val="21"/>
          <w:szCs w:val="21"/>
        </w:rPr>
        <w:t>Java Software Engineer</w:t>
      </w:r>
      <w:r w:rsidR="00C0431A">
        <w:rPr>
          <w:rFonts w:ascii="Open Sans" w:hAnsi="Open Sans" w:cs="Open Sans"/>
          <w:b/>
          <w:sz w:val="21"/>
          <w:szCs w:val="21"/>
        </w:rPr>
        <w:t xml:space="preserve">                                                                                </w:t>
      </w:r>
      <w:r w:rsidR="00C0431A">
        <w:rPr>
          <w:rStyle w:val="normaltextrun"/>
          <w:rFonts w:ascii="Open Sans" w:hAnsi="Open Sans" w:cs="Open Sans"/>
          <w:color w:val="000000"/>
          <w:sz w:val="21"/>
          <w:szCs w:val="21"/>
        </w:rPr>
        <w:t>June 2021 – August 2022</w:t>
      </w:r>
    </w:p>
    <w:p w14:paraId="7EC1F41B" w14:textId="77777777" w:rsidR="00645BC3" w:rsidRDefault="00645BC3" w:rsidP="00645BC3">
      <w:pPr>
        <w:pStyle w:val="NoSpacing"/>
        <w:rPr>
          <w:rFonts w:ascii="Open Sans" w:hAnsi="Open Sans" w:cs="Open Sans"/>
          <w:b/>
          <w:sz w:val="21"/>
          <w:szCs w:val="21"/>
        </w:rPr>
      </w:pPr>
    </w:p>
    <w:p w14:paraId="71BEAE0F" w14:textId="77777777" w:rsidR="00645BC3" w:rsidRPr="005D1961" w:rsidRDefault="00645BC3" w:rsidP="00645BC3">
      <w:pPr>
        <w:spacing w:line="243" w:lineRule="exact"/>
        <w:jc w:val="both"/>
        <w:rPr>
          <w:rFonts w:ascii="Open Sans" w:hAnsi="Open Sans" w:cs="Open Sans"/>
          <w:b/>
          <w:sz w:val="21"/>
          <w:szCs w:val="21"/>
        </w:rPr>
      </w:pPr>
      <w:r w:rsidRPr="005D1961">
        <w:rPr>
          <w:rFonts w:ascii="Open Sans" w:hAnsi="Open Sans" w:cs="Open Sans"/>
          <w:b/>
          <w:sz w:val="21"/>
          <w:szCs w:val="21"/>
        </w:rPr>
        <w:t>Contributions:</w:t>
      </w:r>
    </w:p>
    <w:p w14:paraId="3EC0351D" w14:textId="77777777" w:rsidR="00795C2F" w:rsidRDefault="00795C2F" w:rsidP="00795C2F">
      <w:pPr>
        <w:pStyle w:val="NoSpacing"/>
        <w:numPr>
          <w:ilvl w:val="0"/>
          <w:numId w:val="18"/>
        </w:numPr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</w:pPr>
      <w:r w:rsidRPr="00795C2F"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  <w:t>Contributed to the development of a configuration-based web application for Abbott Laboratories, enabling an e-commerce platform for healthcare products across Germany, Ireland, and Nordic countries.</w:t>
      </w:r>
    </w:p>
    <w:p w14:paraId="22FC3F79" w14:textId="77777777" w:rsidR="00BE0D28" w:rsidRPr="00795C2F" w:rsidRDefault="00BE0D28" w:rsidP="00BE0D28">
      <w:pPr>
        <w:pStyle w:val="NoSpacing"/>
        <w:ind w:left="502"/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</w:pPr>
    </w:p>
    <w:p w14:paraId="6EC26C67" w14:textId="141D2ACB" w:rsidR="00795C2F" w:rsidRDefault="00BE0D28" w:rsidP="00795C2F">
      <w:pPr>
        <w:pStyle w:val="NoSpacing"/>
        <w:numPr>
          <w:ilvl w:val="0"/>
          <w:numId w:val="18"/>
        </w:numPr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</w:pPr>
      <w:r w:rsidRPr="00BE0D28"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  <w:t xml:space="preserve">Developed microservices using REST APIs, Spring, Spring Data, AWS Lambda, DynamoDB, </w:t>
      </w:r>
      <w:r w:rsidRPr="00BE0D28"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  <w:lastRenderedPageBreak/>
        <w:t>S3, Cognito, CloudWatch, and MySQL.</w:t>
      </w:r>
    </w:p>
    <w:p w14:paraId="03A5158A" w14:textId="17FB3BB7" w:rsidR="00BE0D28" w:rsidRPr="00795C2F" w:rsidRDefault="00BE0D28" w:rsidP="00795C2F">
      <w:pPr>
        <w:pStyle w:val="NoSpacing"/>
        <w:numPr>
          <w:ilvl w:val="0"/>
          <w:numId w:val="18"/>
        </w:numPr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</w:pPr>
      <w:r w:rsidRPr="00BE0D28"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  <w:t>Created CloudWatch corn jobs to trigger AWS Lambda daily for refreshing third-party API tokens.</w:t>
      </w:r>
    </w:p>
    <w:p w14:paraId="33C5A793" w14:textId="1F88C2AB" w:rsidR="00795C2F" w:rsidRPr="00795C2F" w:rsidRDefault="00BE0D28" w:rsidP="00795C2F">
      <w:pPr>
        <w:pStyle w:val="NoSpacing"/>
        <w:numPr>
          <w:ilvl w:val="0"/>
          <w:numId w:val="18"/>
        </w:numPr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</w:pPr>
      <w:r w:rsidRPr="00BE0D28"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  <w:t>Integrated third-party APIs into the application for precaution videos, health tips, and medicine information.</w:t>
      </w:r>
    </w:p>
    <w:p w14:paraId="2748FDB7" w14:textId="40BA8B7E" w:rsidR="00405149" w:rsidRPr="00101F62" w:rsidRDefault="00795C2F" w:rsidP="00795C2F">
      <w:pPr>
        <w:pStyle w:val="NoSpacing"/>
        <w:numPr>
          <w:ilvl w:val="0"/>
          <w:numId w:val="18"/>
        </w:numPr>
        <w:rPr>
          <w:rFonts w:ascii="Open Sans" w:hAnsi="Open Sans" w:cs="Open Sans"/>
          <w:sz w:val="21"/>
          <w:szCs w:val="21"/>
        </w:rPr>
      </w:pPr>
      <w:r w:rsidRPr="00795C2F"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  <w:t>Engaged with clients to address concerns and collaborated with third-party experts to resolve issues effectively.</w:t>
      </w:r>
    </w:p>
    <w:p w14:paraId="49EDAFCD" w14:textId="078A09D3" w:rsidR="00101F62" w:rsidRDefault="00101F62" w:rsidP="00795C2F">
      <w:pPr>
        <w:pStyle w:val="NoSpacing"/>
        <w:numPr>
          <w:ilvl w:val="0"/>
          <w:numId w:val="18"/>
        </w:numPr>
        <w:rPr>
          <w:rFonts w:ascii="Open Sans" w:hAnsi="Open Sans" w:cs="Open Sans"/>
          <w:sz w:val="21"/>
          <w:szCs w:val="21"/>
        </w:rPr>
      </w:pPr>
      <w:r w:rsidRPr="00101F62">
        <w:rPr>
          <w:rFonts w:ascii="Open Sans" w:hAnsi="Open Sans" w:cs="Open Sans"/>
          <w:sz w:val="21"/>
          <w:szCs w:val="21"/>
        </w:rPr>
        <w:t>Managed code movement from development to QA, ensuring smooth deployments, conducting pre-release testing, and coordinating with QA teams to validate feature functionality.</w:t>
      </w:r>
    </w:p>
    <w:p w14:paraId="673803AC" w14:textId="12738D66" w:rsidR="00271EBB" w:rsidRPr="00BE0D28" w:rsidRDefault="00BE0D28" w:rsidP="00952F31">
      <w:pPr>
        <w:pStyle w:val="NoSpacing"/>
        <w:widowControl/>
        <w:numPr>
          <w:ilvl w:val="0"/>
          <w:numId w:val="18"/>
        </w:numPr>
        <w:shd w:val="clear" w:color="auto" w:fill="FFFFFF"/>
        <w:autoSpaceDE/>
        <w:autoSpaceDN/>
        <w:rPr>
          <w:rFonts w:ascii="Open Sans" w:hAnsi="Open Sans" w:cs="Open Sans"/>
          <w:color w:val="0D0D0D"/>
          <w:sz w:val="21"/>
          <w:szCs w:val="21"/>
        </w:rPr>
      </w:pPr>
      <w:r w:rsidRPr="00BE0D28">
        <w:rPr>
          <w:rFonts w:ascii="Open Sans" w:hAnsi="Open Sans" w:cs="Open Sans"/>
          <w:color w:val="0D0D0D"/>
          <w:sz w:val="21"/>
          <w:szCs w:val="21"/>
        </w:rPr>
        <w:t>Developed unit test cases using JUnit and Mockito to enhance test coverage and ensure high code quality and performed integration testing to validate the entire system.</w:t>
      </w:r>
    </w:p>
    <w:p w14:paraId="2423C868" w14:textId="70015B08" w:rsidR="00BE0D28" w:rsidRDefault="00BE0D28" w:rsidP="00952F31">
      <w:pPr>
        <w:pStyle w:val="NoSpacing"/>
        <w:widowControl/>
        <w:numPr>
          <w:ilvl w:val="0"/>
          <w:numId w:val="18"/>
        </w:numPr>
        <w:shd w:val="clear" w:color="auto" w:fill="FFFFFF"/>
        <w:autoSpaceDE/>
        <w:autoSpaceDN/>
        <w:rPr>
          <w:rFonts w:ascii="Open Sans" w:hAnsi="Open Sans" w:cs="Open Sans"/>
          <w:color w:val="0D0D0D"/>
          <w:sz w:val="21"/>
          <w:szCs w:val="21"/>
        </w:rPr>
      </w:pPr>
      <w:r w:rsidRPr="00BE0D28">
        <w:rPr>
          <w:rFonts w:ascii="Open Sans" w:hAnsi="Open Sans" w:cs="Open Sans"/>
          <w:color w:val="0D0D0D"/>
          <w:sz w:val="21"/>
          <w:szCs w:val="21"/>
        </w:rPr>
        <w:t>Managed and executed enhancements and bug fixing as per defined standards and framework</w:t>
      </w:r>
      <w:r>
        <w:rPr>
          <w:rFonts w:ascii="Open Sans" w:hAnsi="Open Sans" w:cs="Open Sans"/>
          <w:color w:val="0D0D0D"/>
          <w:sz w:val="21"/>
          <w:szCs w:val="21"/>
        </w:rPr>
        <w:t>.</w:t>
      </w:r>
    </w:p>
    <w:p w14:paraId="1AB751E2" w14:textId="73182585" w:rsidR="00BE0D28" w:rsidRDefault="00BE0D28" w:rsidP="00952F31">
      <w:pPr>
        <w:pStyle w:val="NoSpacing"/>
        <w:widowControl/>
        <w:numPr>
          <w:ilvl w:val="0"/>
          <w:numId w:val="18"/>
        </w:numPr>
        <w:shd w:val="clear" w:color="auto" w:fill="FFFFFF"/>
        <w:autoSpaceDE/>
        <w:autoSpaceDN/>
        <w:rPr>
          <w:rFonts w:ascii="Open Sans" w:hAnsi="Open Sans" w:cs="Open Sans"/>
          <w:color w:val="0D0D0D"/>
          <w:sz w:val="21"/>
          <w:szCs w:val="21"/>
        </w:rPr>
      </w:pPr>
      <w:r w:rsidRPr="00BE0D28">
        <w:rPr>
          <w:rFonts w:ascii="Open Sans" w:hAnsi="Open Sans" w:cs="Open Sans"/>
          <w:color w:val="0D0D0D"/>
          <w:sz w:val="21"/>
          <w:szCs w:val="21"/>
        </w:rPr>
        <w:t>Conducted knowledge transfer and code reviews for team members</w:t>
      </w:r>
      <w:r>
        <w:rPr>
          <w:rFonts w:ascii="Open Sans" w:hAnsi="Open Sans" w:cs="Open Sans"/>
          <w:color w:val="0D0D0D"/>
          <w:sz w:val="21"/>
          <w:szCs w:val="21"/>
        </w:rPr>
        <w:t>.</w:t>
      </w:r>
    </w:p>
    <w:p w14:paraId="46ED319F" w14:textId="0B58888C" w:rsidR="00FD0032" w:rsidRDefault="00FD0032" w:rsidP="00952F31">
      <w:pPr>
        <w:pStyle w:val="NoSpacing"/>
        <w:widowControl/>
        <w:numPr>
          <w:ilvl w:val="0"/>
          <w:numId w:val="18"/>
        </w:numPr>
        <w:shd w:val="clear" w:color="auto" w:fill="FFFFFF"/>
        <w:autoSpaceDE/>
        <w:autoSpaceDN/>
        <w:rPr>
          <w:rFonts w:ascii="Open Sans" w:hAnsi="Open Sans" w:cs="Open Sans"/>
          <w:color w:val="0D0D0D"/>
          <w:sz w:val="21"/>
          <w:szCs w:val="21"/>
        </w:rPr>
      </w:pPr>
      <w:r w:rsidRPr="00FD0032">
        <w:rPr>
          <w:rFonts w:ascii="Open Sans" w:hAnsi="Open Sans" w:cs="Open Sans"/>
          <w:color w:val="0D0D0D"/>
          <w:sz w:val="21"/>
          <w:szCs w:val="21"/>
        </w:rPr>
        <w:t xml:space="preserve">Provided regular project status updates during scrum meetings with </w:t>
      </w:r>
      <w:r>
        <w:rPr>
          <w:rFonts w:ascii="Open Sans" w:hAnsi="Open Sans" w:cs="Open Sans"/>
          <w:color w:val="0D0D0D"/>
          <w:sz w:val="21"/>
          <w:szCs w:val="21"/>
        </w:rPr>
        <w:t>Team lead and project manager.</w:t>
      </w:r>
    </w:p>
    <w:p w14:paraId="31E400A0" w14:textId="43D3169D" w:rsidR="00FD0032" w:rsidRDefault="00FD0032" w:rsidP="00952F31">
      <w:pPr>
        <w:pStyle w:val="NoSpacing"/>
        <w:widowControl/>
        <w:numPr>
          <w:ilvl w:val="0"/>
          <w:numId w:val="18"/>
        </w:numPr>
        <w:shd w:val="clear" w:color="auto" w:fill="FFFFFF"/>
        <w:autoSpaceDE/>
        <w:autoSpaceDN/>
        <w:rPr>
          <w:rFonts w:ascii="Open Sans" w:hAnsi="Open Sans" w:cs="Open Sans"/>
          <w:color w:val="0D0D0D"/>
          <w:sz w:val="21"/>
          <w:szCs w:val="21"/>
        </w:rPr>
      </w:pPr>
      <w:r w:rsidRPr="00FD0032">
        <w:rPr>
          <w:rFonts w:ascii="Open Sans" w:hAnsi="Open Sans" w:cs="Open Sans"/>
          <w:color w:val="0D0D0D"/>
          <w:sz w:val="21"/>
          <w:szCs w:val="21"/>
        </w:rPr>
        <w:t>Managed troubleshooting, bug fixing, and accurate technical documentation</w:t>
      </w:r>
      <w:r>
        <w:rPr>
          <w:rFonts w:ascii="Open Sans" w:hAnsi="Open Sans" w:cs="Open Sans"/>
          <w:color w:val="0D0D0D"/>
          <w:sz w:val="21"/>
          <w:szCs w:val="21"/>
        </w:rPr>
        <w:t>.</w:t>
      </w:r>
    </w:p>
    <w:p w14:paraId="59E6F0B9" w14:textId="77777777" w:rsidR="00271EBB" w:rsidRPr="00271EBB" w:rsidRDefault="00271EBB" w:rsidP="00FD0032">
      <w:pPr>
        <w:pStyle w:val="NoSpacing"/>
        <w:widowControl/>
        <w:shd w:val="clear" w:color="auto" w:fill="FFFFFF"/>
        <w:autoSpaceDE/>
        <w:autoSpaceDN/>
        <w:rPr>
          <w:rFonts w:ascii="Open Sans" w:hAnsi="Open Sans" w:cs="Open Sans"/>
          <w:color w:val="0D0D0D"/>
          <w:sz w:val="21"/>
          <w:szCs w:val="21"/>
        </w:rPr>
      </w:pPr>
    </w:p>
    <w:p w14:paraId="41794560" w14:textId="7E9292E8" w:rsidR="00795C2F" w:rsidRPr="00271EBB" w:rsidRDefault="00271EBB" w:rsidP="00FD0032">
      <w:pPr>
        <w:pStyle w:val="NoSpacing"/>
        <w:widowControl/>
        <w:shd w:val="clear" w:color="auto" w:fill="FFFFFF"/>
        <w:autoSpaceDE/>
        <w:autoSpaceDN/>
        <w:rPr>
          <w:rFonts w:ascii="Open Sans" w:hAnsi="Open Sans" w:cs="Open Sans"/>
          <w:color w:val="0D0D0D"/>
          <w:sz w:val="21"/>
          <w:szCs w:val="21"/>
        </w:rPr>
      </w:pPr>
      <w:r w:rsidRPr="00271EBB">
        <w:rPr>
          <w:rFonts w:ascii="Open Sans" w:hAnsi="Open Sans" w:cs="Open Sans"/>
          <w:sz w:val="21"/>
          <w:szCs w:val="21"/>
        </w:rPr>
        <w:t xml:space="preserve"> </w:t>
      </w:r>
      <w:r w:rsidR="00795C2F" w:rsidRPr="00271EBB">
        <w:rPr>
          <w:rFonts w:ascii="Open Sans" w:hAnsi="Open Sans" w:cs="Open Sans"/>
          <w:b/>
          <w:bCs/>
          <w:sz w:val="21"/>
          <w:szCs w:val="21"/>
        </w:rPr>
        <w:t>Environment</w:t>
      </w:r>
      <w:r w:rsidR="00795C2F" w:rsidRPr="00271EBB">
        <w:rPr>
          <w:rFonts w:ascii="Open Sans" w:hAnsi="Open Sans" w:cs="Open Sans"/>
          <w:sz w:val="21"/>
          <w:szCs w:val="21"/>
        </w:rPr>
        <w:tab/>
        <w:t xml:space="preserve">: </w:t>
      </w:r>
      <w:r w:rsidR="009F70D5" w:rsidRPr="00B67902">
        <w:rPr>
          <w:rFonts w:ascii="Open Sans" w:hAnsi="Open Sans" w:cs="Open Sans"/>
          <w:sz w:val="21"/>
          <w:szCs w:val="21"/>
        </w:rPr>
        <w:t xml:space="preserve">Java </w:t>
      </w:r>
      <w:r w:rsidR="000F6C52">
        <w:rPr>
          <w:rFonts w:ascii="Open Sans" w:hAnsi="Open Sans" w:cs="Open Sans"/>
          <w:sz w:val="21"/>
          <w:szCs w:val="21"/>
        </w:rPr>
        <w:t>8</w:t>
      </w:r>
      <w:r w:rsidR="000F6C52" w:rsidRPr="00B67902">
        <w:rPr>
          <w:rFonts w:ascii="Open Sans" w:hAnsi="Open Sans" w:cs="Open Sans"/>
          <w:sz w:val="21"/>
          <w:szCs w:val="21"/>
        </w:rPr>
        <w:t xml:space="preserve">, </w:t>
      </w:r>
      <w:r w:rsidR="000F6C52">
        <w:rPr>
          <w:rFonts w:ascii="Open Sans" w:hAnsi="Open Sans" w:cs="Open Sans"/>
          <w:sz w:val="21"/>
          <w:szCs w:val="21"/>
        </w:rPr>
        <w:t>Junit, Mockito</w:t>
      </w:r>
      <w:r w:rsidR="009F70D5" w:rsidRPr="00B67902">
        <w:rPr>
          <w:rFonts w:ascii="Open Sans" w:hAnsi="Open Sans" w:cs="Open Sans"/>
          <w:sz w:val="21"/>
          <w:szCs w:val="21"/>
        </w:rPr>
        <w:t>, Bitbucket, IntelliJ, Postman, Maven, Apache Kafka, AWS S3, AWS Lambda, CloudWatch, SQS,</w:t>
      </w:r>
      <w:r w:rsidR="00835940">
        <w:rPr>
          <w:rFonts w:ascii="Open Sans" w:hAnsi="Open Sans" w:cs="Open Sans"/>
          <w:sz w:val="21"/>
          <w:szCs w:val="21"/>
        </w:rPr>
        <w:t xml:space="preserve"> Cognito</w:t>
      </w:r>
      <w:r w:rsidR="000F6C52">
        <w:rPr>
          <w:rFonts w:ascii="Open Sans" w:hAnsi="Open Sans" w:cs="Open Sans"/>
          <w:sz w:val="21"/>
          <w:szCs w:val="21"/>
        </w:rPr>
        <w:t>, Git</w:t>
      </w:r>
      <w:r w:rsidR="000D4800">
        <w:rPr>
          <w:rFonts w:ascii="Open Sans" w:hAnsi="Open Sans" w:cs="Open Sans"/>
          <w:sz w:val="21"/>
          <w:szCs w:val="21"/>
        </w:rPr>
        <w:t>, Jenkin(CICD).</w:t>
      </w:r>
    </w:p>
    <w:p w14:paraId="6CB5FD2E" w14:textId="77777777" w:rsidR="002567DA" w:rsidRDefault="002567DA" w:rsidP="003159D7">
      <w:pPr>
        <w:pStyle w:val="NoSpacing"/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</w:pPr>
    </w:p>
    <w:p w14:paraId="1CBEB018" w14:textId="77777777" w:rsidR="002567DA" w:rsidRDefault="002567DA" w:rsidP="003159D7">
      <w:pPr>
        <w:pStyle w:val="NoSpacing"/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</w:pPr>
    </w:p>
    <w:p w14:paraId="5A764F3A" w14:textId="77777777" w:rsidR="002567DA" w:rsidRDefault="002567DA" w:rsidP="003159D7">
      <w:pPr>
        <w:pStyle w:val="NoSpacing"/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</w:pPr>
    </w:p>
    <w:p w14:paraId="07CA3AFE" w14:textId="6EFCE69F" w:rsidR="002567DA" w:rsidRPr="00594F40" w:rsidRDefault="00663DE3" w:rsidP="00A05193">
      <w:pPr>
        <w:pStyle w:val="paragraph"/>
        <w:keepNext/>
        <w:keepLines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663DE3">
        <w:rPr>
          <w:rFonts w:ascii="Open Sans" w:hAnsi="Open Sans" w:cs="Open Sans"/>
          <w:b/>
          <w:bCs/>
          <w:sz w:val="21"/>
          <w:szCs w:val="21"/>
        </w:rPr>
        <w:t>EVA, No EXPENSE</w:t>
      </w:r>
      <w:r>
        <w:rPr>
          <w:rFonts w:ascii="Open Sans" w:hAnsi="Open Sans" w:cs="Open Sans"/>
          <w:b/>
          <w:bCs/>
          <w:sz w:val="21"/>
          <w:szCs w:val="21"/>
        </w:rPr>
        <w:tab/>
      </w:r>
      <w:r>
        <w:rPr>
          <w:rFonts w:ascii="Open Sans" w:hAnsi="Open Sans" w:cs="Open Sans"/>
          <w:b/>
          <w:bCs/>
          <w:sz w:val="21"/>
          <w:szCs w:val="21"/>
        </w:rPr>
        <w:tab/>
      </w:r>
      <w:r w:rsidR="002567DA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ab/>
      </w:r>
      <w:r w:rsidR="002567DA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ab/>
      </w:r>
      <w:r w:rsidR="002567DA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ab/>
      </w:r>
      <w:r w:rsidR="00C0431A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 xml:space="preserve">                             FastCollab System Pvt. Ltd</w:t>
      </w:r>
    </w:p>
    <w:p w14:paraId="7445CA5B" w14:textId="34575F62" w:rsidR="002567DA" w:rsidRPr="00A65CDF" w:rsidRDefault="00663DE3" w:rsidP="00A05193">
      <w:pPr>
        <w:pStyle w:val="paragraph"/>
        <w:keepNext/>
        <w:keepLines/>
        <w:spacing w:before="0" w:beforeAutospacing="0" w:after="0" w:afterAutospacing="0"/>
        <w:textAlignment w:val="baseline"/>
        <w:rPr>
          <w:rFonts w:ascii="Segoe UI" w:hAnsi="Segoe UI" w:cs="Segoe UI"/>
          <w:b/>
          <w:sz w:val="21"/>
          <w:szCs w:val="21"/>
        </w:rPr>
      </w:pPr>
      <w:r w:rsidRPr="00663DE3">
        <w:rPr>
          <w:rFonts w:ascii="Open Sans" w:hAnsi="Open Sans" w:cs="Open Sans"/>
          <w:b/>
          <w:sz w:val="21"/>
          <w:szCs w:val="21"/>
        </w:rPr>
        <w:t>Java API Developer</w:t>
      </w:r>
      <w:r w:rsidR="00C0431A">
        <w:rPr>
          <w:rFonts w:ascii="Open Sans" w:hAnsi="Open Sans" w:cs="Open Sans"/>
          <w:b/>
          <w:sz w:val="21"/>
          <w:szCs w:val="21"/>
        </w:rPr>
        <w:t xml:space="preserve">                                                                                        </w:t>
      </w:r>
      <w:r w:rsidR="00C0431A">
        <w:rPr>
          <w:rStyle w:val="normaltextrun"/>
          <w:rFonts w:ascii="Open Sans" w:hAnsi="Open Sans" w:cs="Open Sans"/>
          <w:color w:val="000000"/>
          <w:sz w:val="21"/>
          <w:szCs w:val="21"/>
        </w:rPr>
        <w:t>March 2020 – May 2021</w:t>
      </w:r>
    </w:p>
    <w:p w14:paraId="34710C15" w14:textId="77777777" w:rsidR="002567DA" w:rsidRDefault="002567DA" w:rsidP="002567DA">
      <w:pPr>
        <w:pStyle w:val="NoSpacing"/>
        <w:rPr>
          <w:rFonts w:ascii="Open Sans" w:hAnsi="Open Sans" w:cs="Open Sans"/>
          <w:b/>
          <w:sz w:val="21"/>
          <w:szCs w:val="21"/>
        </w:rPr>
      </w:pPr>
    </w:p>
    <w:p w14:paraId="6FE94164" w14:textId="77777777" w:rsidR="002567DA" w:rsidRPr="005D1961" w:rsidRDefault="002567DA" w:rsidP="002567DA">
      <w:pPr>
        <w:spacing w:line="243" w:lineRule="exact"/>
        <w:jc w:val="both"/>
        <w:rPr>
          <w:rFonts w:ascii="Open Sans" w:hAnsi="Open Sans" w:cs="Open Sans"/>
          <w:b/>
          <w:sz w:val="21"/>
          <w:szCs w:val="21"/>
        </w:rPr>
      </w:pPr>
      <w:r w:rsidRPr="005D1961">
        <w:rPr>
          <w:rFonts w:ascii="Open Sans" w:hAnsi="Open Sans" w:cs="Open Sans"/>
          <w:b/>
          <w:sz w:val="21"/>
          <w:szCs w:val="21"/>
        </w:rPr>
        <w:t>Contributions:</w:t>
      </w:r>
    </w:p>
    <w:p w14:paraId="6F39FCD9" w14:textId="77777777" w:rsidR="00DC2380" w:rsidRPr="00DC2380" w:rsidRDefault="00DC2380" w:rsidP="00DC2380">
      <w:pPr>
        <w:pStyle w:val="NoSpacing"/>
        <w:numPr>
          <w:ilvl w:val="0"/>
          <w:numId w:val="18"/>
        </w:numPr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</w:pPr>
      <w:r w:rsidRPr="00DC2380"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  <w:t>Developed a self-booking system for corporate travel (EVA) and an expense management tool (No Expense), enhancing employee travel experiences and improving team productivity with a Travel-as-a-Service model.</w:t>
      </w:r>
    </w:p>
    <w:p w14:paraId="1EA5F0D1" w14:textId="4F9DE986" w:rsidR="00DC2380" w:rsidRPr="00DC2380" w:rsidRDefault="00DC2380" w:rsidP="00DC2380">
      <w:pPr>
        <w:pStyle w:val="NoSpacing"/>
        <w:numPr>
          <w:ilvl w:val="0"/>
          <w:numId w:val="18"/>
        </w:numPr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</w:pPr>
      <w:r w:rsidRPr="00DC2380"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  <w:t>Designed and integrated microservices-based APIs using Spring Boot, Spring Data, Spring Security, and AWS services (S3, Lambda, DynamoDB</w:t>
      </w:r>
      <w:r w:rsidR="00663B32"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  <w:t xml:space="preserve"> Stream</w:t>
      </w:r>
      <w:r w:rsidRPr="00DC2380"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  <w:t xml:space="preserve">, </w:t>
      </w:r>
      <w:r w:rsidR="00663B32"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  <w:t xml:space="preserve">API Gateway, </w:t>
      </w:r>
      <w:r w:rsidRPr="00DC2380"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  <w:t>MySQL) for hotel and flight bookings.</w:t>
      </w:r>
    </w:p>
    <w:p w14:paraId="06CC2AD4" w14:textId="5F144FA0" w:rsidR="002567DA" w:rsidRPr="00663B32" w:rsidRDefault="00DC2380" w:rsidP="00DC2380">
      <w:pPr>
        <w:pStyle w:val="NoSpacing"/>
        <w:numPr>
          <w:ilvl w:val="0"/>
          <w:numId w:val="18"/>
        </w:numPr>
        <w:rPr>
          <w:rFonts w:ascii="Open Sans" w:hAnsi="Open Sans" w:cs="Open Sans"/>
          <w:sz w:val="21"/>
          <w:szCs w:val="21"/>
        </w:rPr>
      </w:pPr>
      <w:r w:rsidRPr="00DC2380"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  <w:t>Led a 1-day workshop on Spring Security with 6 participants, providing practical insights into application security best practices.</w:t>
      </w:r>
    </w:p>
    <w:p w14:paraId="4FCD8129" w14:textId="35CC4EB9" w:rsidR="00663B32" w:rsidRDefault="000576AD" w:rsidP="00663B32">
      <w:pPr>
        <w:pStyle w:val="NoSpacing"/>
        <w:numPr>
          <w:ilvl w:val="0"/>
          <w:numId w:val="18"/>
        </w:numPr>
        <w:rPr>
          <w:rFonts w:ascii="Open Sans" w:hAnsi="Open Sans" w:cs="Open Sans"/>
          <w:sz w:val="21"/>
          <w:szCs w:val="21"/>
        </w:rPr>
      </w:pPr>
      <w:r w:rsidRPr="000576AD"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  <w:t>Researched Apache POI for generating Excel files to track customer expenses.</w:t>
      </w:r>
    </w:p>
    <w:p w14:paraId="6193A98E" w14:textId="0BFE1497" w:rsidR="002567DA" w:rsidRPr="00D95C38" w:rsidRDefault="000576AD" w:rsidP="00923E47">
      <w:pPr>
        <w:pStyle w:val="NoSpacing"/>
        <w:widowControl/>
        <w:numPr>
          <w:ilvl w:val="0"/>
          <w:numId w:val="18"/>
        </w:numPr>
        <w:shd w:val="clear" w:color="auto" w:fill="FFFFFF"/>
        <w:autoSpaceDE/>
        <w:autoSpaceDN/>
        <w:rPr>
          <w:rFonts w:ascii="Open Sans" w:eastAsiaTheme="minorEastAsia" w:hAnsi="Open Sans" w:cs="Open Sans"/>
          <w:color w:val="222222"/>
          <w:sz w:val="21"/>
          <w:szCs w:val="21"/>
          <w:lang w:eastAsia="en-GB"/>
        </w:rPr>
      </w:pPr>
      <w:r w:rsidRPr="000576AD">
        <w:rPr>
          <w:rFonts w:ascii="Open Sans" w:hAnsi="Open Sans" w:cs="Open Sans"/>
          <w:sz w:val="21"/>
          <w:szCs w:val="21"/>
        </w:rPr>
        <w:t>Implemented a file upload service to handle profile images, customer bills, PDFs, and Excel files using AWS Lambda, DynamoDB Streams, and S3.</w:t>
      </w:r>
    </w:p>
    <w:p w14:paraId="4FA91E90" w14:textId="5E701B39" w:rsidR="00D95C38" w:rsidRPr="00271EBB" w:rsidRDefault="00D95C38" w:rsidP="002C0998">
      <w:pPr>
        <w:pStyle w:val="NoSpacing"/>
        <w:widowControl/>
        <w:numPr>
          <w:ilvl w:val="0"/>
          <w:numId w:val="18"/>
        </w:numPr>
        <w:shd w:val="clear" w:color="auto" w:fill="FFFFFF"/>
        <w:autoSpaceDE/>
        <w:autoSpaceDN/>
        <w:rPr>
          <w:rFonts w:ascii="Open Sans" w:hAnsi="Open Sans" w:cs="Open Sans"/>
          <w:color w:val="0D0D0D"/>
          <w:sz w:val="21"/>
          <w:szCs w:val="21"/>
        </w:rPr>
      </w:pPr>
      <w:r w:rsidRPr="00D95C38">
        <w:rPr>
          <w:rFonts w:ascii="Open Sans" w:hAnsi="Open Sans" w:cs="Open Sans"/>
          <w:sz w:val="21"/>
          <w:szCs w:val="21"/>
        </w:rPr>
        <w:t>Retrieved a large volume of records from Booking.com to enrich the database, utilizing executor Service for multithreading, enabling efficient parallel processing and improved performance.</w:t>
      </w:r>
    </w:p>
    <w:p w14:paraId="57D70100" w14:textId="2C6CCB5B" w:rsidR="00D95C38" w:rsidRDefault="00271EBB" w:rsidP="00271EBB">
      <w:pPr>
        <w:pStyle w:val="NoSpacing"/>
        <w:widowControl/>
        <w:numPr>
          <w:ilvl w:val="0"/>
          <w:numId w:val="18"/>
        </w:numPr>
        <w:shd w:val="clear" w:color="auto" w:fill="FFFFFF"/>
        <w:autoSpaceDE/>
        <w:autoSpaceDN/>
        <w:rPr>
          <w:rFonts w:ascii="Open Sans" w:hAnsi="Open Sans" w:cs="Open Sans"/>
          <w:color w:val="0D0D0D"/>
          <w:sz w:val="21"/>
          <w:szCs w:val="21"/>
        </w:rPr>
      </w:pPr>
      <w:r w:rsidRPr="00271EBB">
        <w:rPr>
          <w:rFonts w:ascii="Open Sans" w:hAnsi="Open Sans" w:cs="Open Sans"/>
          <w:color w:val="0D0D0D"/>
          <w:sz w:val="21"/>
          <w:szCs w:val="21"/>
        </w:rPr>
        <w:t>Contributed to the schema design of the No Expense application, optimizing database performance and scalability</w:t>
      </w:r>
      <w:r w:rsidR="00FD0032">
        <w:rPr>
          <w:rFonts w:ascii="Open Sans" w:hAnsi="Open Sans" w:cs="Open Sans"/>
          <w:color w:val="0D0D0D"/>
          <w:sz w:val="21"/>
          <w:szCs w:val="21"/>
        </w:rPr>
        <w:t>.</w:t>
      </w:r>
    </w:p>
    <w:p w14:paraId="08E2CADA" w14:textId="5BC11B5B" w:rsidR="00FD0032" w:rsidRPr="00271EBB" w:rsidRDefault="00FD0032" w:rsidP="00271EBB">
      <w:pPr>
        <w:pStyle w:val="NoSpacing"/>
        <w:widowControl/>
        <w:numPr>
          <w:ilvl w:val="0"/>
          <w:numId w:val="18"/>
        </w:numPr>
        <w:shd w:val="clear" w:color="auto" w:fill="FFFFFF"/>
        <w:autoSpaceDE/>
        <w:autoSpaceDN/>
        <w:rPr>
          <w:rFonts w:ascii="Open Sans" w:hAnsi="Open Sans" w:cs="Open Sans"/>
          <w:color w:val="0D0D0D"/>
          <w:sz w:val="21"/>
          <w:szCs w:val="21"/>
        </w:rPr>
      </w:pPr>
    </w:p>
    <w:p w14:paraId="2BC2D734" w14:textId="57179387" w:rsidR="007D18BF" w:rsidRDefault="000F6C52" w:rsidP="00FD0032">
      <w:pPr>
        <w:pStyle w:val="NoSpacing"/>
        <w:widowControl/>
        <w:shd w:val="clear" w:color="auto" w:fill="FFFFFF"/>
        <w:autoSpaceDE/>
        <w:autoSpaceDN/>
        <w:rPr>
          <w:rFonts w:ascii="Open Sans" w:hAnsi="Open Sans" w:cs="Open Sans"/>
          <w:sz w:val="21"/>
          <w:szCs w:val="21"/>
        </w:rPr>
      </w:pPr>
      <w:r w:rsidRPr="00D95C38">
        <w:rPr>
          <w:rFonts w:ascii="Open Sans" w:hAnsi="Open Sans" w:cs="Open Sans"/>
          <w:b/>
          <w:bCs/>
          <w:sz w:val="21"/>
          <w:szCs w:val="21"/>
        </w:rPr>
        <w:t>Environmen</w:t>
      </w:r>
      <w:r>
        <w:rPr>
          <w:rFonts w:ascii="Open Sans" w:hAnsi="Open Sans" w:cs="Open Sans"/>
          <w:b/>
          <w:bCs/>
          <w:sz w:val="21"/>
          <w:szCs w:val="21"/>
        </w:rPr>
        <w:t>t:</w:t>
      </w:r>
      <w:r w:rsidR="007D18BF" w:rsidRPr="00D95C38">
        <w:rPr>
          <w:rFonts w:ascii="Open Sans" w:hAnsi="Open Sans" w:cs="Open Sans"/>
          <w:sz w:val="21"/>
          <w:szCs w:val="21"/>
        </w:rPr>
        <w:t xml:space="preserve"> </w:t>
      </w:r>
      <w:r w:rsidR="00FD0032" w:rsidRPr="00B67902">
        <w:rPr>
          <w:rFonts w:ascii="Open Sans" w:hAnsi="Open Sans" w:cs="Open Sans"/>
          <w:sz w:val="21"/>
          <w:szCs w:val="21"/>
        </w:rPr>
        <w:t xml:space="preserve">Java </w:t>
      </w:r>
      <w:r w:rsidR="00FD0032">
        <w:rPr>
          <w:rFonts w:ascii="Open Sans" w:hAnsi="Open Sans" w:cs="Open Sans"/>
          <w:sz w:val="21"/>
          <w:szCs w:val="21"/>
        </w:rPr>
        <w:t>8</w:t>
      </w:r>
      <w:r w:rsidR="00FD0032" w:rsidRPr="00B67902">
        <w:rPr>
          <w:rFonts w:ascii="Open Sans" w:hAnsi="Open Sans" w:cs="Open Sans"/>
          <w:sz w:val="21"/>
          <w:szCs w:val="21"/>
        </w:rPr>
        <w:t>, Spring Boot,</w:t>
      </w:r>
      <w:r w:rsidR="00835940">
        <w:rPr>
          <w:rFonts w:ascii="Open Sans" w:hAnsi="Open Sans" w:cs="Open Sans"/>
          <w:sz w:val="21"/>
          <w:szCs w:val="21"/>
        </w:rPr>
        <w:t xml:space="preserve"> Spring data, Spring security,</w:t>
      </w:r>
      <w:r w:rsidR="00FD0032" w:rsidRPr="00B67902">
        <w:rPr>
          <w:rFonts w:ascii="Open Sans" w:hAnsi="Open Sans" w:cs="Open Sans"/>
          <w:sz w:val="21"/>
          <w:szCs w:val="21"/>
        </w:rPr>
        <w:t xml:space="preserve"> JPA, JUnit 5/JUnit, Bitbucket, </w:t>
      </w:r>
      <w:r w:rsidR="00FD0032">
        <w:rPr>
          <w:rFonts w:ascii="Open Sans" w:hAnsi="Open Sans" w:cs="Open Sans"/>
          <w:sz w:val="21"/>
          <w:szCs w:val="21"/>
        </w:rPr>
        <w:t>STS 3.0</w:t>
      </w:r>
      <w:r w:rsidR="00FD0032" w:rsidRPr="00B67902">
        <w:rPr>
          <w:rFonts w:ascii="Open Sans" w:hAnsi="Open Sans" w:cs="Open Sans"/>
          <w:sz w:val="21"/>
          <w:szCs w:val="21"/>
        </w:rPr>
        <w:t>, Postman, Maven, Apache Kafka, AWS S3, Lambda, CloudWatch, SQS</w:t>
      </w:r>
      <w:r>
        <w:rPr>
          <w:rFonts w:ascii="Open Sans" w:hAnsi="Open Sans" w:cs="Open Sans"/>
          <w:sz w:val="21"/>
          <w:szCs w:val="21"/>
        </w:rPr>
        <w:t>, Step function, DynamoDB Stream Tortoise GIT, MySQL, workbench</w:t>
      </w:r>
      <w:r w:rsidR="000D4800">
        <w:rPr>
          <w:rFonts w:ascii="Open Sans" w:hAnsi="Open Sans" w:cs="Open Sans"/>
          <w:sz w:val="21"/>
          <w:szCs w:val="21"/>
        </w:rPr>
        <w:t xml:space="preserve">, </w:t>
      </w:r>
      <w:r w:rsidR="000D4800">
        <w:rPr>
          <w:rFonts w:ascii="Open Sans" w:hAnsi="Open Sans" w:cs="Open Sans"/>
          <w:sz w:val="21"/>
          <w:szCs w:val="21"/>
        </w:rPr>
        <w:t>Jenkin(CICD)</w:t>
      </w:r>
      <w:r>
        <w:rPr>
          <w:rFonts w:ascii="Open Sans" w:hAnsi="Open Sans" w:cs="Open Sans"/>
          <w:sz w:val="21"/>
          <w:szCs w:val="21"/>
        </w:rPr>
        <w:t xml:space="preserve">. </w:t>
      </w:r>
    </w:p>
    <w:p w14:paraId="5F774644" w14:textId="77777777" w:rsidR="00902B03" w:rsidRDefault="00902B03" w:rsidP="00FD0032">
      <w:pPr>
        <w:pStyle w:val="NoSpacing"/>
        <w:widowControl/>
        <w:shd w:val="clear" w:color="auto" w:fill="FFFFFF"/>
        <w:autoSpaceDE/>
        <w:autoSpaceDN/>
        <w:rPr>
          <w:rFonts w:ascii="Open Sans" w:hAnsi="Open Sans" w:cs="Open Sans"/>
          <w:sz w:val="21"/>
          <w:szCs w:val="21"/>
        </w:rPr>
      </w:pPr>
    </w:p>
    <w:p w14:paraId="1D21E938" w14:textId="77777777" w:rsidR="00902B03" w:rsidRDefault="00902B03" w:rsidP="00FD0032">
      <w:pPr>
        <w:pStyle w:val="NoSpacing"/>
        <w:widowControl/>
        <w:shd w:val="clear" w:color="auto" w:fill="FFFFFF"/>
        <w:autoSpaceDE/>
        <w:autoSpaceDN/>
        <w:rPr>
          <w:rFonts w:ascii="Open Sans" w:hAnsi="Open Sans" w:cs="Open Sans"/>
          <w:sz w:val="21"/>
          <w:szCs w:val="21"/>
        </w:rPr>
      </w:pPr>
    </w:p>
    <w:p w14:paraId="5642EF29" w14:textId="77777777" w:rsidR="00902B03" w:rsidRDefault="00902B03" w:rsidP="00FD0032">
      <w:pPr>
        <w:pStyle w:val="NoSpacing"/>
        <w:widowControl/>
        <w:shd w:val="clear" w:color="auto" w:fill="FFFFFF"/>
        <w:autoSpaceDE/>
        <w:autoSpaceDN/>
        <w:rPr>
          <w:rFonts w:ascii="Open Sans" w:hAnsi="Open Sans" w:cs="Open Sans"/>
          <w:sz w:val="21"/>
          <w:szCs w:val="21"/>
        </w:rPr>
      </w:pPr>
    </w:p>
    <w:p w14:paraId="748EB739" w14:textId="01519004" w:rsidR="00902B03" w:rsidRPr="00D95C38" w:rsidRDefault="006D2212" w:rsidP="00902B03">
      <w:pPr>
        <w:pStyle w:val="NoSpacing"/>
        <w:widowControl/>
        <w:shd w:val="clear" w:color="auto" w:fill="FFFFFF"/>
        <w:autoSpaceDE/>
        <w:autoSpaceDN/>
        <w:rPr>
          <w:rFonts w:ascii="Open Sans" w:hAnsi="Open Sans" w:cs="Open Sans"/>
          <w:color w:val="0D0D0D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          </w:t>
      </w:r>
    </w:p>
    <w:sectPr w:rsidR="00902B03" w:rsidRPr="00D95C38" w:rsidSect="009A511C">
      <w:pgSz w:w="12240" w:h="15840"/>
      <w:pgMar w:top="426" w:right="1140" w:bottom="568" w:left="1700" w:header="638" w:footer="13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8695C" w14:textId="77777777" w:rsidR="008D50B3" w:rsidRDefault="008D50B3">
      <w:r>
        <w:separator/>
      </w:r>
    </w:p>
  </w:endnote>
  <w:endnote w:type="continuationSeparator" w:id="0">
    <w:p w14:paraId="72D09BFE" w14:textId="77777777" w:rsidR="008D50B3" w:rsidRDefault="008D50B3">
      <w:r>
        <w:continuationSeparator/>
      </w:r>
    </w:p>
  </w:endnote>
  <w:endnote w:type="continuationNotice" w:id="1">
    <w:p w14:paraId="5D8405A8" w14:textId="77777777" w:rsidR="008D50B3" w:rsidRDefault="008D50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87217" w14:textId="77777777" w:rsidR="008D50B3" w:rsidRDefault="008D50B3">
      <w:r>
        <w:separator/>
      </w:r>
    </w:p>
  </w:footnote>
  <w:footnote w:type="continuationSeparator" w:id="0">
    <w:p w14:paraId="71FFCB1E" w14:textId="77777777" w:rsidR="008D50B3" w:rsidRDefault="008D50B3">
      <w:r>
        <w:continuationSeparator/>
      </w:r>
    </w:p>
  </w:footnote>
  <w:footnote w:type="continuationNotice" w:id="1">
    <w:p w14:paraId="57717A5F" w14:textId="77777777" w:rsidR="008D50B3" w:rsidRDefault="008D50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2B3"/>
    <w:multiLevelType w:val="hybridMultilevel"/>
    <w:tmpl w:val="989E5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B78E5"/>
    <w:multiLevelType w:val="hybridMultilevel"/>
    <w:tmpl w:val="5B7C1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027B8"/>
    <w:multiLevelType w:val="hybridMultilevel"/>
    <w:tmpl w:val="F72276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6B0B85"/>
    <w:multiLevelType w:val="hybridMultilevel"/>
    <w:tmpl w:val="2B8E69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C4C32"/>
    <w:multiLevelType w:val="hybridMultilevel"/>
    <w:tmpl w:val="ABA2D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77D7B"/>
    <w:multiLevelType w:val="hybridMultilevel"/>
    <w:tmpl w:val="7474EB92"/>
    <w:lvl w:ilvl="0" w:tplc="34A88A0A">
      <w:start w:val="1"/>
      <w:numFmt w:val="bullet"/>
      <w:lvlText w:val="▪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707545"/>
    <w:multiLevelType w:val="hybridMultilevel"/>
    <w:tmpl w:val="710445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A54915"/>
    <w:multiLevelType w:val="hybridMultilevel"/>
    <w:tmpl w:val="F8346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31722"/>
    <w:multiLevelType w:val="hybridMultilevel"/>
    <w:tmpl w:val="3E884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B2DC3"/>
    <w:multiLevelType w:val="hybridMultilevel"/>
    <w:tmpl w:val="BF4A1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95356"/>
    <w:multiLevelType w:val="hybridMultilevel"/>
    <w:tmpl w:val="A06A9D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64970"/>
    <w:multiLevelType w:val="hybridMultilevel"/>
    <w:tmpl w:val="1E10D2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31746C"/>
    <w:multiLevelType w:val="hybridMultilevel"/>
    <w:tmpl w:val="25102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F304A4"/>
    <w:multiLevelType w:val="hybridMultilevel"/>
    <w:tmpl w:val="6DBE9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22086"/>
    <w:multiLevelType w:val="hybridMultilevel"/>
    <w:tmpl w:val="E8F6B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138E4"/>
    <w:multiLevelType w:val="hybridMultilevel"/>
    <w:tmpl w:val="86D03B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4C5E6C"/>
    <w:multiLevelType w:val="hybridMultilevel"/>
    <w:tmpl w:val="545483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1745D1"/>
    <w:multiLevelType w:val="hybridMultilevel"/>
    <w:tmpl w:val="24D0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415D5"/>
    <w:multiLevelType w:val="hybridMultilevel"/>
    <w:tmpl w:val="8AC638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F1452F"/>
    <w:multiLevelType w:val="hybridMultilevel"/>
    <w:tmpl w:val="58CABA7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384E37F9"/>
    <w:multiLevelType w:val="hybridMultilevel"/>
    <w:tmpl w:val="2304C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A5DF0"/>
    <w:multiLevelType w:val="hybridMultilevel"/>
    <w:tmpl w:val="FBF0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B4E30"/>
    <w:multiLevelType w:val="hybridMultilevel"/>
    <w:tmpl w:val="0136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F6E71"/>
    <w:multiLevelType w:val="hybridMultilevel"/>
    <w:tmpl w:val="71FC5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51D91"/>
    <w:multiLevelType w:val="hybridMultilevel"/>
    <w:tmpl w:val="D44C1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315BB"/>
    <w:multiLevelType w:val="hybridMultilevel"/>
    <w:tmpl w:val="A1CCA5FC"/>
    <w:lvl w:ilvl="0" w:tplc="34A88A0A">
      <w:start w:val="1"/>
      <w:numFmt w:val="bullet"/>
      <w:lvlText w:val="▪"/>
      <w:lvlJc w:val="left"/>
      <w:pPr>
        <w:ind w:left="389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26" w15:restartNumberingAfterBreak="0">
    <w:nsid w:val="4FC16BEA"/>
    <w:multiLevelType w:val="hybridMultilevel"/>
    <w:tmpl w:val="9D8A3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B6B1A"/>
    <w:multiLevelType w:val="hybridMultilevel"/>
    <w:tmpl w:val="4B1AAF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150465"/>
    <w:multiLevelType w:val="hybridMultilevel"/>
    <w:tmpl w:val="83722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B4D81"/>
    <w:multiLevelType w:val="hybridMultilevel"/>
    <w:tmpl w:val="443E878A"/>
    <w:lvl w:ilvl="0" w:tplc="52AC011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500A29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49A9EE2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3" w:tplc="F3D4A510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4" w:tplc="F3DA96E0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5" w:tplc="B1B867B4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6" w:tplc="C92C2B0E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7" w:tplc="3FA64222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8" w:tplc="96FA8584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E0866D0"/>
    <w:multiLevelType w:val="hybridMultilevel"/>
    <w:tmpl w:val="02048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A32D5F"/>
    <w:multiLevelType w:val="hybridMultilevel"/>
    <w:tmpl w:val="BF30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692E26"/>
    <w:multiLevelType w:val="hybridMultilevel"/>
    <w:tmpl w:val="69484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D7A7D"/>
    <w:multiLevelType w:val="hybridMultilevel"/>
    <w:tmpl w:val="C9F68D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9D6DD0"/>
    <w:multiLevelType w:val="hybridMultilevel"/>
    <w:tmpl w:val="4BF0B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2C43A0"/>
    <w:multiLevelType w:val="hybridMultilevel"/>
    <w:tmpl w:val="01DA8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A0DAF"/>
    <w:multiLevelType w:val="hybridMultilevel"/>
    <w:tmpl w:val="5658C7B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7" w15:restartNumberingAfterBreak="0">
    <w:nsid w:val="7EDF782F"/>
    <w:multiLevelType w:val="hybridMultilevel"/>
    <w:tmpl w:val="06E4AB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AC489A"/>
    <w:multiLevelType w:val="hybridMultilevel"/>
    <w:tmpl w:val="ED36D7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0914177">
    <w:abstractNumId w:val="29"/>
  </w:num>
  <w:num w:numId="2" w16cid:durableId="1101953784">
    <w:abstractNumId w:val="27"/>
  </w:num>
  <w:num w:numId="3" w16cid:durableId="1874924874">
    <w:abstractNumId w:val="18"/>
  </w:num>
  <w:num w:numId="4" w16cid:durableId="1587615190">
    <w:abstractNumId w:val="38"/>
  </w:num>
  <w:num w:numId="5" w16cid:durableId="353730065">
    <w:abstractNumId w:val="34"/>
  </w:num>
  <w:num w:numId="6" w16cid:durableId="1825660961">
    <w:abstractNumId w:val="6"/>
  </w:num>
  <w:num w:numId="7" w16cid:durableId="1697073570">
    <w:abstractNumId w:val="15"/>
  </w:num>
  <w:num w:numId="8" w16cid:durableId="74133168">
    <w:abstractNumId w:val="2"/>
  </w:num>
  <w:num w:numId="9" w16cid:durableId="1239176068">
    <w:abstractNumId w:val="33"/>
  </w:num>
  <w:num w:numId="10" w16cid:durableId="1321889120">
    <w:abstractNumId w:val="16"/>
  </w:num>
  <w:num w:numId="11" w16cid:durableId="1453596933">
    <w:abstractNumId w:val="11"/>
  </w:num>
  <w:num w:numId="12" w16cid:durableId="1136223070">
    <w:abstractNumId w:val="20"/>
  </w:num>
  <w:num w:numId="13" w16cid:durableId="1120682631">
    <w:abstractNumId w:val="3"/>
  </w:num>
  <w:num w:numId="14" w16cid:durableId="625350541">
    <w:abstractNumId w:val="37"/>
  </w:num>
  <w:num w:numId="15" w16cid:durableId="509637376">
    <w:abstractNumId w:val="1"/>
  </w:num>
  <w:num w:numId="16" w16cid:durableId="1231842299">
    <w:abstractNumId w:val="12"/>
  </w:num>
  <w:num w:numId="17" w16cid:durableId="1331177528">
    <w:abstractNumId w:val="9"/>
  </w:num>
  <w:num w:numId="18" w16cid:durableId="1974630072">
    <w:abstractNumId w:val="36"/>
  </w:num>
  <w:num w:numId="19" w16cid:durableId="1391466733">
    <w:abstractNumId w:val="35"/>
  </w:num>
  <w:num w:numId="20" w16cid:durableId="1946574589">
    <w:abstractNumId w:val="8"/>
  </w:num>
  <w:num w:numId="21" w16cid:durableId="1615556429">
    <w:abstractNumId w:val="32"/>
  </w:num>
  <w:num w:numId="22" w16cid:durableId="1538001972">
    <w:abstractNumId w:val="0"/>
  </w:num>
  <w:num w:numId="23" w16cid:durableId="916864571">
    <w:abstractNumId w:val="24"/>
  </w:num>
  <w:num w:numId="24" w16cid:durableId="1566528960">
    <w:abstractNumId w:val="30"/>
  </w:num>
  <w:num w:numId="25" w16cid:durableId="1202085333">
    <w:abstractNumId w:val="23"/>
  </w:num>
  <w:num w:numId="26" w16cid:durableId="311059041">
    <w:abstractNumId w:val="13"/>
  </w:num>
  <w:num w:numId="27" w16cid:durableId="636377671">
    <w:abstractNumId w:val="4"/>
  </w:num>
  <w:num w:numId="28" w16cid:durableId="56587318">
    <w:abstractNumId w:val="7"/>
  </w:num>
  <w:num w:numId="29" w16cid:durableId="1280574351">
    <w:abstractNumId w:val="14"/>
  </w:num>
  <w:num w:numId="30" w16cid:durableId="973175005">
    <w:abstractNumId w:val="10"/>
  </w:num>
  <w:num w:numId="31" w16cid:durableId="304556151">
    <w:abstractNumId w:val="26"/>
  </w:num>
  <w:num w:numId="32" w16cid:durableId="1684621778">
    <w:abstractNumId w:val="28"/>
  </w:num>
  <w:num w:numId="33" w16cid:durableId="1624775506">
    <w:abstractNumId w:val="5"/>
  </w:num>
  <w:num w:numId="34" w16cid:durableId="415130256">
    <w:abstractNumId w:val="25"/>
  </w:num>
  <w:num w:numId="35" w16cid:durableId="655111640">
    <w:abstractNumId w:val="31"/>
  </w:num>
  <w:num w:numId="36" w16cid:durableId="100298612">
    <w:abstractNumId w:val="19"/>
  </w:num>
  <w:num w:numId="37" w16cid:durableId="1174762529">
    <w:abstractNumId w:val="22"/>
  </w:num>
  <w:num w:numId="38" w16cid:durableId="394815974">
    <w:abstractNumId w:val="17"/>
  </w:num>
  <w:num w:numId="39" w16cid:durableId="40978607">
    <w:abstractNumId w:val="21"/>
  </w:num>
  <w:num w:numId="40" w16cid:durableId="1820345175">
    <w:abstractNumId w:val="9"/>
  </w:num>
  <w:num w:numId="41" w16cid:durableId="1096052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3BE"/>
    <w:rsid w:val="00002066"/>
    <w:rsid w:val="00004B80"/>
    <w:rsid w:val="00017960"/>
    <w:rsid w:val="000252F1"/>
    <w:rsid w:val="000263CE"/>
    <w:rsid w:val="00042227"/>
    <w:rsid w:val="000423B2"/>
    <w:rsid w:val="000576AD"/>
    <w:rsid w:val="0007027B"/>
    <w:rsid w:val="00071A56"/>
    <w:rsid w:val="00071ECD"/>
    <w:rsid w:val="00074147"/>
    <w:rsid w:val="000900B2"/>
    <w:rsid w:val="000A05BB"/>
    <w:rsid w:val="000A2A56"/>
    <w:rsid w:val="000B0CB3"/>
    <w:rsid w:val="000B3EB8"/>
    <w:rsid w:val="000B5091"/>
    <w:rsid w:val="000D4800"/>
    <w:rsid w:val="000D4BD6"/>
    <w:rsid w:val="000D7DD4"/>
    <w:rsid w:val="000E28A9"/>
    <w:rsid w:val="000E4596"/>
    <w:rsid w:val="000F335A"/>
    <w:rsid w:val="000F6C52"/>
    <w:rsid w:val="00101F62"/>
    <w:rsid w:val="00112A0A"/>
    <w:rsid w:val="00143E4E"/>
    <w:rsid w:val="0014475C"/>
    <w:rsid w:val="00155D4D"/>
    <w:rsid w:val="00196D19"/>
    <w:rsid w:val="001A37FD"/>
    <w:rsid w:val="001F0C79"/>
    <w:rsid w:val="001F47DA"/>
    <w:rsid w:val="001F5E31"/>
    <w:rsid w:val="001F6E47"/>
    <w:rsid w:val="00205D1E"/>
    <w:rsid w:val="00210E0A"/>
    <w:rsid w:val="002202BF"/>
    <w:rsid w:val="0022071A"/>
    <w:rsid w:val="002239CF"/>
    <w:rsid w:val="00234B9B"/>
    <w:rsid w:val="00237B11"/>
    <w:rsid w:val="00247ECB"/>
    <w:rsid w:val="00255D30"/>
    <w:rsid w:val="002567DA"/>
    <w:rsid w:val="0026566C"/>
    <w:rsid w:val="00271EBB"/>
    <w:rsid w:val="0027297A"/>
    <w:rsid w:val="0027372B"/>
    <w:rsid w:val="002850DE"/>
    <w:rsid w:val="002A1026"/>
    <w:rsid w:val="002B53CD"/>
    <w:rsid w:val="002B59F0"/>
    <w:rsid w:val="002B7450"/>
    <w:rsid w:val="002D168E"/>
    <w:rsid w:val="002D177A"/>
    <w:rsid w:val="002D1B0A"/>
    <w:rsid w:val="002D37F4"/>
    <w:rsid w:val="002D4A35"/>
    <w:rsid w:val="002D54B9"/>
    <w:rsid w:val="002D6765"/>
    <w:rsid w:val="0030414E"/>
    <w:rsid w:val="0031248B"/>
    <w:rsid w:val="003138F4"/>
    <w:rsid w:val="003159D7"/>
    <w:rsid w:val="00320545"/>
    <w:rsid w:val="003271A7"/>
    <w:rsid w:val="00337253"/>
    <w:rsid w:val="003555CA"/>
    <w:rsid w:val="003725AE"/>
    <w:rsid w:val="00373420"/>
    <w:rsid w:val="00385413"/>
    <w:rsid w:val="003A2B8E"/>
    <w:rsid w:val="003A380E"/>
    <w:rsid w:val="003A6E82"/>
    <w:rsid w:val="003A7CBA"/>
    <w:rsid w:val="003B10D0"/>
    <w:rsid w:val="003B67DE"/>
    <w:rsid w:val="003D6D7B"/>
    <w:rsid w:val="00404BD7"/>
    <w:rsid w:val="00405149"/>
    <w:rsid w:val="00405C6D"/>
    <w:rsid w:val="00425F52"/>
    <w:rsid w:val="00440366"/>
    <w:rsid w:val="004420A8"/>
    <w:rsid w:val="00453DE6"/>
    <w:rsid w:val="00465C16"/>
    <w:rsid w:val="00475794"/>
    <w:rsid w:val="00480A9C"/>
    <w:rsid w:val="00484C5E"/>
    <w:rsid w:val="004A4126"/>
    <w:rsid w:val="004B60F7"/>
    <w:rsid w:val="004C082B"/>
    <w:rsid w:val="004D63D6"/>
    <w:rsid w:val="004E278F"/>
    <w:rsid w:val="004F6106"/>
    <w:rsid w:val="0050659E"/>
    <w:rsid w:val="0051695B"/>
    <w:rsid w:val="00520848"/>
    <w:rsid w:val="00555ABB"/>
    <w:rsid w:val="005577DB"/>
    <w:rsid w:val="0056227D"/>
    <w:rsid w:val="00570DB3"/>
    <w:rsid w:val="0057563F"/>
    <w:rsid w:val="0058421D"/>
    <w:rsid w:val="00594F40"/>
    <w:rsid w:val="005A1821"/>
    <w:rsid w:val="005B48DE"/>
    <w:rsid w:val="005B7B0D"/>
    <w:rsid w:val="005C191C"/>
    <w:rsid w:val="005C5F32"/>
    <w:rsid w:val="005D1961"/>
    <w:rsid w:val="005D7543"/>
    <w:rsid w:val="00605D37"/>
    <w:rsid w:val="00616D0C"/>
    <w:rsid w:val="00626DE4"/>
    <w:rsid w:val="00645BC3"/>
    <w:rsid w:val="00663B32"/>
    <w:rsid w:val="00663DE3"/>
    <w:rsid w:val="0067589A"/>
    <w:rsid w:val="00677AB6"/>
    <w:rsid w:val="0068330B"/>
    <w:rsid w:val="006A06BD"/>
    <w:rsid w:val="006B3784"/>
    <w:rsid w:val="006C009F"/>
    <w:rsid w:val="006D2212"/>
    <w:rsid w:val="006D27F1"/>
    <w:rsid w:val="006D2CCB"/>
    <w:rsid w:val="006D3843"/>
    <w:rsid w:val="006D3EC6"/>
    <w:rsid w:val="006D56A1"/>
    <w:rsid w:val="00711CF2"/>
    <w:rsid w:val="00724449"/>
    <w:rsid w:val="00733B96"/>
    <w:rsid w:val="00737C6D"/>
    <w:rsid w:val="00743086"/>
    <w:rsid w:val="00746F35"/>
    <w:rsid w:val="00747991"/>
    <w:rsid w:val="00757F7E"/>
    <w:rsid w:val="00765FB9"/>
    <w:rsid w:val="00766BBE"/>
    <w:rsid w:val="00767999"/>
    <w:rsid w:val="00767F48"/>
    <w:rsid w:val="00774E7B"/>
    <w:rsid w:val="00776DE5"/>
    <w:rsid w:val="0078357A"/>
    <w:rsid w:val="0079128A"/>
    <w:rsid w:val="00795C2F"/>
    <w:rsid w:val="007A203E"/>
    <w:rsid w:val="007A2583"/>
    <w:rsid w:val="007A5E08"/>
    <w:rsid w:val="007B41AB"/>
    <w:rsid w:val="007B6FE4"/>
    <w:rsid w:val="007C011C"/>
    <w:rsid w:val="007C2858"/>
    <w:rsid w:val="007C43EB"/>
    <w:rsid w:val="007D18BF"/>
    <w:rsid w:val="007D1EBB"/>
    <w:rsid w:val="007D29A8"/>
    <w:rsid w:val="007E5E5E"/>
    <w:rsid w:val="007F3B7A"/>
    <w:rsid w:val="008002D1"/>
    <w:rsid w:val="00801B0F"/>
    <w:rsid w:val="0080424E"/>
    <w:rsid w:val="008152A1"/>
    <w:rsid w:val="008200EC"/>
    <w:rsid w:val="00823D24"/>
    <w:rsid w:val="00835940"/>
    <w:rsid w:val="008409C9"/>
    <w:rsid w:val="00841959"/>
    <w:rsid w:val="00843952"/>
    <w:rsid w:val="0084569A"/>
    <w:rsid w:val="00860BBA"/>
    <w:rsid w:val="0087147A"/>
    <w:rsid w:val="00873CA3"/>
    <w:rsid w:val="008B2045"/>
    <w:rsid w:val="008C12BF"/>
    <w:rsid w:val="008C38BB"/>
    <w:rsid w:val="008D50B3"/>
    <w:rsid w:val="008D5C0B"/>
    <w:rsid w:val="008E1953"/>
    <w:rsid w:val="00902B03"/>
    <w:rsid w:val="00907E27"/>
    <w:rsid w:val="00914CD7"/>
    <w:rsid w:val="0092249D"/>
    <w:rsid w:val="00931672"/>
    <w:rsid w:val="0094588E"/>
    <w:rsid w:val="00952FD5"/>
    <w:rsid w:val="00954F47"/>
    <w:rsid w:val="0095532C"/>
    <w:rsid w:val="009808B5"/>
    <w:rsid w:val="0098431E"/>
    <w:rsid w:val="00993FC3"/>
    <w:rsid w:val="009A33FD"/>
    <w:rsid w:val="009A511C"/>
    <w:rsid w:val="009A54E2"/>
    <w:rsid w:val="009B554E"/>
    <w:rsid w:val="009C0818"/>
    <w:rsid w:val="009D119A"/>
    <w:rsid w:val="009D5111"/>
    <w:rsid w:val="009D57EF"/>
    <w:rsid w:val="009F2BE7"/>
    <w:rsid w:val="009F3626"/>
    <w:rsid w:val="009F70D5"/>
    <w:rsid w:val="00A04F36"/>
    <w:rsid w:val="00A05193"/>
    <w:rsid w:val="00A258CF"/>
    <w:rsid w:val="00A327B6"/>
    <w:rsid w:val="00A65CDF"/>
    <w:rsid w:val="00A819B0"/>
    <w:rsid w:val="00A90CA8"/>
    <w:rsid w:val="00A96CC9"/>
    <w:rsid w:val="00A97955"/>
    <w:rsid w:val="00AA4E4B"/>
    <w:rsid w:val="00AA6014"/>
    <w:rsid w:val="00AB0668"/>
    <w:rsid w:val="00AB3DC1"/>
    <w:rsid w:val="00AB570C"/>
    <w:rsid w:val="00AC66FE"/>
    <w:rsid w:val="00AD1A12"/>
    <w:rsid w:val="00AF61BB"/>
    <w:rsid w:val="00B07ABE"/>
    <w:rsid w:val="00B26557"/>
    <w:rsid w:val="00B47282"/>
    <w:rsid w:val="00B47290"/>
    <w:rsid w:val="00B605C5"/>
    <w:rsid w:val="00B63F85"/>
    <w:rsid w:val="00B67029"/>
    <w:rsid w:val="00B67902"/>
    <w:rsid w:val="00B758AF"/>
    <w:rsid w:val="00B91DE8"/>
    <w:rsid w:val="00BB4CDF"/>
    <w:rsid w:val="00BC1D6C"/>
    <w:rsid w:val="00BD2FE9"/>
    <w:rsid w:val="00BE0AAE"/>
    <w:rsid w:val="00BE0D28"/>
    <w:rsid w:val="00BE233A"/>
    <w:rsid w:val="00BF33BE"/>
    <w:rsid w:val="00C04243"/>
    <w:rsid w:val="00C0431A"/>
    <w:rsid w:val="00C10ABC"/>
    <w:rsid w:val="00C13E2F"/>
    <w:rsid w:val="00C15101"/>
    <w:rsid w:val="00C41587"/>
    <w:rsid w:val="00C41DBA"/>
    <w:rsid w:val="00C470FC"/>
    <w:rsid w:val="00C570BA"/>
    <w:rsid w:val="00C64407"/>
    <w:rsid w:val="00C664F2"/>
    <w:rsid w:val="00C861D4"/>
    <w:rsid w:val="00CB5F31"/>
    <w:rsid w:val="00CC1C1D"/>
    <w:rsid w:val="00CC6EB6"/>
    <w:rsid w:val="00CE5329"/>
    <w:rsid w:val="00CF0D45"/>
    <w:rsid w:val="00CF477B"/>
    <w:rsid w:val="00D000A8"/>
    <w:rsid w:val="00D063D6"/>
    <w:rsid w:val="00D11892"/>
    <w:rsid w:val="00D12FC5"/>
    <w:rsid w:val="00D26FC3"/>
    <w:rsid w:val="00D329F7"/>
    <w:rsid w:val="00D83DED"/>
    <w:rsid w:val="00D95C38"/>
    <w:rsid w:val="00DB2826"/>
    <w:rsid w:val="00DC2380"/>
    <w:rsid w:val="00DC47BF"/>
    <w:rsid w:val="00DD3130"/>
    <w:rsid w:val="00DE2816"/>
    <w:rsid w:val="00DE2FD8"/>
    <w:rsid w:val="00E02593"/>
    <w:rsid w:val="00E04913"/>
    <w:rsid w:val="00E06F1A"/>
    <w:rsid w:val="00E14EE2"/>
    <w:rsid w:val="00E30B7A"/>
    <w:rsid w:val="00E41AFB"/>
    <w:rsid w:val="00E751BF"/>
    <w:rsid w:val="00EB4D49"/>
    <w:rsid w:val="00EC0EB6"/>
    <w:rsid w:val="00ED5D7F"/>
    <w:rsid w:val="00EF2EA7"/>
    <w:rsid w:val="00EF3032"/>
    <w:rsid w:val="00F126B6"/>
    <w:rsid w:val="00F20848"/>
    <w:rsid w:val="00F25315"/>
    <w:rsid w:val="00F32131"/>
    <w:rsid w:val="00F353F6"/>
    <w:rsid w:val="00F36675"/>
    <w:rsid w:val="00F80532"/>
    <w:rsid w:val="00F875A5"/>
    <w:rsid w:val="00FB6923"/>
    <w:rsid w:val="00FB6C8A"/>
    <w:rsid w:val="00FB77E4"/>
    <w:rsid w:val="00FC29BF"/>
    <w:rsid w:val="00FC343F"/>
    <w:rsid w:val="00FD0032"/>
    <w:rsid w:val="00FE3551"/>
    <w:rsid w:val="00FE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DF9CA"/>
  <w15:docId w15:val="{729F98BE-B31F-4938-9E5E-2479BBE9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02B03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1" w:line="437" w:lineRule="exact"/>
      <w:ind w:right="18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440366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9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91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049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913"/>
    <w:rPr>
      <w:rFonts w:ascii="Verdana" w:eastAsia="Verdana" w:hAnsi="Verdana" w:cs="Verdana"/>
    </w:rPr>
  </w:style>
  <w:style w:type="paragraph" w:styleId="NoSpacing">
    <w:name w:val="No Spacing"/>
    <w:qFormat/>
    <w:rsid w:val="003B67DE"/>
    <w:rPr>
      <w:rFonts w:ascii="Verdana" w:eastAsia="Verdana" w:hAnsi="Verdana" w:cs="Verdan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C081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0818"/>
    <w:rPr>
      <w:rFonts w:ascii="Verdana" w:eastAsia="Verdana" w:hAnsi="Verdana" w:cs="Verdana"/>
    </w:rPr>
  </w:style>
  <w:style w:type="character" w:customStyle="1" w:styleId="apple-style-span">
    <w:name w:val="apple-style-span"/>
    <w:rsid w:val="00555ABB"/>
    <w:rPr>
      <w:rFonts w:ascii="Calibri" w:eastAsia="Calibri" w:hAnsi="Calibri" w:cs="Times New Roman"/>
    </w:rPr>
  </w:style>
  <w:style w:type="character" w:customStyle="1" w:styleId="WW8Num2z0">
    <w:name w:val="WW8Num2z0"/>
    <w:rsid w:val="00952FD5"/>
    <w:rPr>
      <w:rFonts w:ascii="Symbol" w:hAnsi="Symbol" w:cs="Symbol" w:hint="default"/>
    </w:rPr>
  </w:style>
  <w:style w:type="character" w:customStyle="1" w:styleId="WW8Num1z2">
    <w:name w:val="WW8Num1z2"/>
    <w:rsid w:val="00952FD5"/>
  </w:style>
  <w:style w:type="paragraph" w:customStyle="1" w:styleId="paragraph">
    <w:name w:val="paragraph"/>
    <w:basedOn w:val="Normal"/>
    <w:rsid w:val="000D4BD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D4BD6"/>
  </w:style>
  <w:style w:type="character" w:customStyle="1" w:styleId="eop">
    <w:name w:val="eop"/>
    <w:basedOn w:val="DefaultParagraphFont"/>
    <w:rsid w:val="000D4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5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8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9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shamshe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amsheeruhani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khar.singh.GSPANN\OneDrive%20-%20GSPANN%20TECHNOLOGIES\Templete\GSPANN_Resume%20Template.V.5_AppDev_Pract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SPANN Document" ma:contentTypeID="0x0101005DAC4901F86C40448D24C1859E8AE47900FBB72B74321B1A4CB296A62A6A8FA367" ma:contentTypeVersion="8" ma:contentTypeDescription="" ma:contentTypeScope="" ma:versionID="6514b24bc18a0f3cb519f92e219eb31a">
  <xsd:schema xmlns:xsd="http://www.w3.org/2001/XMLSchema" xmlns:xs="http://www.w3.org/2001/XMLSchema" xmlns:p="http://schemas.microsoft.com/office/2006/metadata/properties" xmlns:ns2="fec791e6-524c-4a9c-be32-59cbb68297d0" targetNamespace="http://schemas.microsoft.com/office/2006/metadata/properties" ma:root="true" ma:fieldsID="1254275047aeb2c1b4782a05edfd2416" ns2:_="">
    <xsd:import namespace="fec791e6-524c-4a9c-be32-59cbb68297d0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47828181a214a0a9e728cf8d65631fe" minOccurs="0"/>
                <xsd:element ref="ns2:n5772932d9d043adb6887271a199ca6b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791e6-524c-4a9c-be32-59cbb68297d0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15685d04-bec2-4408-9826-1a66b8d37c7c}" ma:internalName="TaxCatchAll" ma:showField="CatchAllData" ma:web="f20a1044-c2ba-4f06-a88e-141f91ea73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15685d04-bec2-4408-9826-1a66b8d37c7c}" ma:internalName="TaxCatchAllLabel" ma:readOnly="true" ma:showField="CatchAllDataLabel" ma:web="f20a1044-c2ba-4f06-a88e-141f91ea73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47828181a214a0a9e728cf8d65631fe" ma:index="10" nillable="true" ma:taxonomy="true" ma:internalName="e47828181a214a0a9e728cf8d65631fe" ma:taxonomyFieldName="Customer" ma:displayName="Customer" ma:readOnly="false" ma:default="" ma:fieldId="{e4782818-1a21-4a0a-9e72-8cf8d65631fe}" ma:taxonomyMulti="true" ma:sspId="f5bd3ef7-d07e-432b-a8f3-231be154a576" ma:termSetId="6da096ca-2587-487a-bd23-9a6853a4af5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5772932d9d043adb6887271a199ca6b" ma:index="12" nillable="true" ma:taxonomy="true" ma:internalName="n5772932d9d043adb6887271a199ca6b" ma:taxonomyFieldName="Practice" ma:displayName="Practice" ma:readOnly="false" ma:default="" ma:fieldId="{75772932-d9d0-43ad-b688-7271a199ca6b}" ma:taxonomyMulti="true" ma:sspId="f5bd3ef7-d07e-432b-a8f3-231be154a576" ma:termSetId="4ed6d809-0ee1-4bd3-809b-1a913ee9f1c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14" nillable="true" ma:taxonomy="true" ma:internalName="TaxKeywordTaxHTField" ma:taxonomyFieldName="TaxKeyword" ma:displayName="Enterprise Keywords" ma:readOnly="false" ma:fieldId="{23f27201-bee3-471e-b2e7-b64fd8b7ca38}" ma:taxonomyMulti="true" ma:sspId="f5bd3ef7-d07e-432b-a8f3-231be154a57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f5bd3ef7-d07e-432b-a8f3-231be154a576" ContentTypeId="0x0101005DAC4901F86C40448D24C1859E8AE479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c791e6-524c-4a9c-be32-59cbb68297d0">
      <Value>13</Value>
    </TaxCatchAll>
    <e47828181a214a0a9e728cf8d65631fe xmlns="fec791e6-524c-4a9c-be32-59cbb68297d0">
      <Terms xmlns="http://schemas.microsoft.com/office/infopath/2007/PartnerControls"/>
    </e47828181a214a0a9e728cf8d65631fe>
    <n5772932d9d043adb6887271a199ca6b xmlns="fec791e6-524c-4a9c-be32-59cbb68297d0">
      <Terms xmlns="http://schemas.microsoft.com/office/infopath/2007/PartnerControls"/>
    </n5772932d9d043adb6887271a199ca6b>
    <TaxKeywordTaxHTField xmlns="fec791e6-524c-4a9c-be32-59cbb68297d0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DevRabbit IT Solutions</TermName>
          <TermId xmlns="http://schemas.microsoft.com/office/infopath/2007/PartnerControls">9f6542ff-58bd-416c-a1e2-d0b593ebea60</TermId>
        </TermInfo>
      </Terms>
    </TaxKeywordTaxHTFiel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86EB9F-FCF8-43C8-8A24-D344CB714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791e6-524c-4a9c-be32-59cbb68297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7F472E-FC6E-41A9-9F9B-AE9AC1904B88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06E91F20-1638-4E02-A341-728A6FFB70AF}">
  <ds:schemaRefs>
    <ds:schemaRef ds:uri="http://schemas.microsoft.com/office/2006/metadata/properties"/>
    <ds:schemaRef ds:uri="http://schemas.microsoft.com/office/infopath/2007/PartnerControls"/>
    <ds:schemaRef ds:uri="fec791e6-524c-4a9c-be32-59cbb68297d0"/>
  </ds:schemaRefs>
</ds:datastoreItem>
</file>

<file path=customXml/itemProps4.xml><?xml version="1.0" encoding="utf-8"?>
<ds:datastoreItem xmlns:ds="http://schemas.openxmlformats.org/officeDocument/2006/customXml" ds:itemID="{853ACA74-B997-4001-8AD5-0531B88147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GSPANN_Resume Template.V.5_AppDev_Practice.dotx</Template>
  <TotalTime>3</TotalTime>
  <Pages>3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Shamshee</dc:creator>
  <cp:keywords>DevRabbit IT Solutions</cp:keywords>
  <cp:lastModifiedBy>shamshee ruhani</cp:lastModifiedBy>
  <cp:revision>3</cp:revision>
  <cp:lastPrinted>2025-04-15T12:16:00Z</cp:lastPrinted>
  <dcterms:created xsi:type="dcterms:W3CDTF">2025-04-15T12:15:00Z</dcterms:created>
  <dcterms:modified xsi:type="dcterms:W3CDTF">2025-04-15T12:18:00Z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2020-09-01T00:00:00Z</vt:filetime>
  </property>
  <property fmtid="{D5CDD505-2E9C-101B-9397-08002B2CF9AE}" pid="5" name="ContentTypeId">
    <vt:lpwstr>0x0101005DAC4901F86C40448D24C1859E8AE47900FBB72B74321B1A4CB296A62A6A8FA367</vt:lpwstr>
  </property>
  <property fmtid="{D5CDD505-2E9C-101B-9397-08002B2CF9AE}" pid="6" name="TaxKeyword">
    <vt:lpwstr>13;#DevRabbit IT Solutions|9f6542ff-58bd-416c-a1e2-d0b593ebea60</vt:lpwstr>
  </property>
  <property fmtid="{D5CDD505-2E9C-101B-9397-08002B2CF9AE}" pid="7" name="Practice">
    <vt:lpwstr/>
  </property>
  <property fmtid="{D5CDD505-2E9C-101B-9397-08002B2CF9AE}" pid="8" name="Customer">
    <vt:lpwstr/>
  </property>
</Properties>
</file>